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44C" w:rsidRDefault="006A4E2D">
      <w:pPr>
        <w:pStyle w:val="NoSpacing"/>
      </w:pPr>
      <w:r>
        <w:t>Ezana N. Beyenne</w:t>
      </w:r>
      <w:r>
        <w:tab/>
      </w:r>
    </w:p>
    <w:p w:rsidR="00E614DD" w:rsidRDefault="006A4E2D">
      <w:pPr>
        <w:pStyle w:val="NoSpacing"/>
      </w:pPr>
      <w:r>
        <w:t>MSDS 453</w:t>
      </w:r>
      <w:r w:rsidR="00B761CC">
        <w:t>,</w:t>
      </w:r>
      <w:r>
        <w:t xml:space="preserve"> </w:t>
      </w:r>
      <w:r w:rsidR="00B761CC">
        <w:t>Section 57 2020</w:t>
      </w:r>
    </w:p>
    <w:p w:rsidR="00E614DD" w:rsidRPr="00FC568B" w:rsidRDefault="006A4E2D" w:rsidP="00FC568B">
      <w:pPr>
        <w:pStyle w:val="Title"/>
        <w:ind w:firstLine="720"/>
        <w:jc w:val="left"/>
        <w:rPr>
          <w:sz w:val="20"/>
          <w:szCs w:val="20"/>
        </w:rPr>
      </w:pPr>
      <w:r w:rsidRPr="006A4E2D">
        <w:rPr>
          <w:b/>
        </w:rPr>
        <w:t xml:space="preserve">Assignment </w:t>
      </w:r>
      <w:r w:rsidR="00FC568B">
        <w:rPr>
          <w:b/>
        </w:rPr>
        <w:t>2</w:t>
      </w:r>
      <w:r w:rsidR="00691EC1">
        <w:t xml:space="preserve">: </w:t>
      </w:r>
      <w:r w:rsidR="00A552A4">
        <w:rPr>
          <w:b/>
        </w:rPr>
        <w:t>T</w:t>
      </w:r>
      <w:r w:rsidR="008B014D">
        <w:rPr>
          <w:b/>
        </w:rPr>
        <w:t xml:space="preserve">hree </w:t>
      </w:r>
      <w:r w:rsidR="00046C8A" w:rsidRPr="008B014D">
        <w:rPr>
          <w:b/>
        </w:rPr>
        <w:t>methods</w:t>
      </w:r>
      <w:r w:rsidR="00FC568B" w:rsidRPr="008B014D">
        <w:rPr>
          <w:b/>
        </w:rPr>
        <w:t xml:space="preserve"> </w:t>
      </w:r>
      <w:r w:rsidR="00046C8A" w:rsidRPr="008B014D">
        <w:rPr>
          <w:b/>
        </w:rPr>
        <w:t>to assign</w:t>
      </w:r>
      <w:r w:rsidR="00FC568B" w:rsidRPr="008B014D">
        <w:rPr>
          <w:b/>
        </w:rPr>
        <w:t xml:space="preserve"> numerical vectors</w:t>
      </w:r>
      <w:r w:rsidR="008B014D">
        <w:rPr>
          <w:b/>
        </w:rPr>
        <w:t xml:space="preserve"> to </w:t>
      </w:r>
      <w:r w:rsidR="00A552A4">
        <w:rPr>
          <w:b/>
        </w:rPr>
        <w:t>documents</w:t>
      </w:r>
    </w:p>
    <w:p w:rsidR="006A4E2D" w:rsidRPr="00C26A23" w:rsidRDefault="006A4E2D" w:rsidP="006A4E2D">
      <w:pPr>
        <w:ind w:firstLine="0"/>
        <w:rPr>
          <w:b/>
          <w:sz w:val="28"/>
          <w:szCs w:val="28"/>
        </w:rPr>
      </w:pPr>
      <w:r w:rsidRPr="00C26A23">
        <w:rPr>
          <w:b/>
          <w:sz w:val="28"/>
          <w:szCs w:val="28"/>
        </w:rPr>
        <w:t>Abstract</w:t>
      </w:r>
    </w:p>
    <w:p w:rsidR="001E7632" w:rsidRDefault="00E02A5B" w:rsidP="00462CE2">
      <w:r>
        <w:t xml:space="preserve">This assignment </w:t>
      </w:r>
      <w:r w:rsidR="00027D35">
        <w:t>takes the corpus built in the previous assignment</w:t>
      </w:r>
      <w:r w:rsidR="00462CE2">
        <w:t xml:space="preserve"> on autonomous vehicle safety</w:t>
      </w:r>
      <w:r w:rsidR="00027D35">
        <w:t xml:space="preserve"> and </w:t>
      </w:r>
      <w:r w:rsidR="00DE71AA">
        <w:t>determine</w:t>
      </w:r>
      <w:r w:rsidR="007F67ED">
        <w:t>s</w:t>
      </w:r>
      <w:r w:rsidR="00DE71AA">
        <w:t xml:space="preserve"> the vectorization methods that do the best job of classification</w:t>
      </w:r>
      <w:r w:rsidR="00462CE2">
        <w:t xml:space="preserve">. I </w:t>
      </w:r>
      <w:r w:rsidR="007F67ED">
        <w:t>use</w:t>
      </w:r>
      <w:r w:rsidR="00462CE2">
        <w:t xml:space="preserve"> three methods</w:t>
      </w:r>
      <w:r w:rsidR="00DE71AA">
        <w:t xml:space="preserve"> namely</w:t>
      </w:r>
      <w:r w:rsidR="00462CE2">
        <w:t xml:space="preserve">: </w:t>
      </w:r>
      <w:r w:rsidR="00DE71AA">
        <w:t xml:space="preserve">(1) </w:t>
      </w:r>
      <w:r w:rsidR="00462CE2">
        <w:t xml:space="preserve">Analyst Judgement, </w:t>
      </w:r>
      <w:r w:rsidR="00DE71AA">
        <w:t xml:space="preserve">(2) </w:t>
      </w:r>
      <w:r w:rsidR="00462CE2">
        <w:t xml:space="preserve">TF-IDF, and </w:t>
      </w:r>
      <w:r w:rsidR="00DE71AA">
        <w:t xml:space="preserve">(3) </w:t>
      </w:r>
      <w:r w:rsidR="00462CE2">
        <w:t>Doc2vec to assign these numerical vectors</w:t>
      </w:r>
      <w:r w:rsidR="00DE71AA">
        <w:t xml:space="preserve"> to documents</w:t>
      </w:r>
      <w:r w:rsidR="00462CE2">
        <w:t>. I then use</w:t>
      </w:r>
      <w:r w:rsidR="00DE71AA">
        <w:t>d</w:t>
      </w:r>
      <w:r w:rsidR="00462CE2">
        <w:t xml:space="preserve"> my analyst judgement to identify </w:t>
      </w:r>
      <w:r w:rsidR="00404B2B">
        <w:t>two classes namely</w:t>
      </w:r>
      <w:r w:rsidR="0010771F">
        <w:t>:</w:t>
      </w:r>
      <w:r w:rsidR="00404B2B">
        <w:t xml:space="preserve"> safety and technology </w:t>
      </w:r>
      <w:r w:rsidR="00462CE2">
        <w:t>I consider</w:t>
      </w:r>
      <w:r w:rsidR="007F67ED">
        <w:t xml:space="preserve"> </w:t>
      </w:r>
      <w:r w:rsidR="00462CE2">
        <w:t>to be</w:t>
      </w:r>
      <w:r w:rsidR="00404B2B">
        <w:t xml:space="preserve"> the subtopics of </w:t>
      </w:r>
      <w:r w:rsidR="00462CE2">
        <w:t>corpus</w:t>
      </w:r>
      <w:r w:rsidR="0076430C">
        <w:t>.</w:t>
      </w:r>
      <w:r w:rsidR="00BE21BB">
        <w:t xml:space="preserve"> These two classes </w:t>
      </w:r>
      <w:r w:rsidR="00AA63C8">
        <w:t>allow</w:t>
      </w:r>
      <w:r w:rsidR="00BE21BB">
        <w:t xml:space="preserve"> us</w:t>
      </w:r>
      <w:r w:rsidR="007F67ED">
        <w:t xml:space="preserve"> to</w:t>
      </w:r>
      <w:r w:rsidR="00BE21BB">
        <w:t xml:space="preserve"> classify documents on articles about </w:t>
      </w:r>
      <w:r w:rsidR="00AB33E3">
        <w:t>autonomous</w:t>
      </w:r>
      <w:r w:rsidR="00BE21BB">
        <w:t xml:space="preserve"> vehicle safety to be either about</w:t>
      </w:r>
      <w:r w:rsidR="00AB33E3">
        <w:t xml:space="preserve"> technology or safety in the final step of the study.</w:t>
      </w:r>
      <w:r w:rsidR="00BE21BB">
        <w:t xml:space="preserve">  </w:t>
      </w:r>
    </w:p>
    <w:p w:rsidR="001E7632" w:rsidRDefault="008B014D" w:rsidP="00546216">
      <w:r>
        <w:t>Autonomous vehicles are an inevitable part of our future,</w:t>
      </w:r>
      <w:r w:rsidR="006A48EA">
        <w:t xml:space="preserve"> </w:t>
      </w:r>
      <w:r w:rsidR="007F67ED">
        <w:t>as</w:t>
      </w:r>
      <w:r w:rsidR="006A48EA">
        <w:t xml:space="preserve"> it will</w:t>
      </w:r>
      <w:r w:rsidR="007F67ED">
        <w:t xml:space="preserve"> hopefully</w:t>
      </w:r>
      <w:r w:rsidR="006A48EA">
        <w:t xml:space="preserve"> reduce traffic fatalities and street congestion</w:t>
      </w:r>
      <w:r w:rsidR="007F67ED">
        <w:t xml:space="preserve"> </w:t>
      </w:r>
      <w:r w:rsidR="006A48EA">
        <w:t>(</w:t>
      </w:r>
      <w:r w:rsidR="006A48EA">
        <w:rPr>
          <w:rFonts w:cstheme="minorHAnsi"/>
        </w:rPr>
        <w:t>Walker, 2020)</w:t>
      </w:r>
      <w:r w:rsidR="006A48EA">
        <w:t>. The data, research and development relating to its safety are still in the early stages and because of th</w:t>
      </w:r>
      <w:r w:rsidR="007F67ED">
        <w:t>ese early stages,</w:t>
      </w:r>
      <w:r w:rsidR="006A48EA">
        <w:t xml:space="preserve"> the consumer sentiment is divided (</w:t>
      </w:r>
      <w:r w:rsidR="006A48EA">
        <w:rPr>
          <w:rFonts w:ascii="Times New Roman" w:hAnsi="Times New Roman" w:cs="Times New Roman"/>
          <w:color w:val="000000"/>
        </w:rPr>
        <w:t>Alessandro, 2020)</w:t>
      </w:r>
      <w:r w:rsidR="006A48EA">
        <w:t xml:space="preserve">. This study hopes to help management quickly </w:t>
      </w:r>
      <w:r w:rsidR="00A15590">
        <w:t>identify areas of interest</w:t>
      </w:r>
      <w:r w:rsidR="007F67ED">
        <w:t xml:space="preserve"> to</w:t>
      </w:r>
      <w:r w:rsidR="00A15590">
        <w:t xml:space="preserve"> either safety or technology, without having to wade </w:t>
      </w:r>
      <w:r w:rsidR="006A48EA">
        <w:t xml:space="preserve">the growing number of articles on autonomous </w:t>
      </w:r>
      <w:r w:rsidR="00A15590">
        <w:t>vehicles</w:t>
      </w:r>
      <w:r w:rsidR="006A48EA">
        <w:t>.</w:t>
      </w:r>
    </w:p>
    <w:p w:rsidR="0036465C" w:rsidRPr="00C26A23" w:rsidRDefault="0036465C" w:rsidP="0036465C">
      <w:pPr>
        <w:ind w:firstLine="0"/>
        <w:rPr>
          <w:b/>
          <w:sz w:val="28"/>
          <w:szCs w:val="28"/>
        </w:rPr>
      </w:pPr>
      <w:r w:rsidRPr="00C26A23">
        <w:rPr>
          <w:b/>
          <w:sz w:val="28"/>
          <w:szCs w:val="28"/>
        </w:rPr>
        <w:t>Introduction</w:t>
      </w:r>
    </w:p>
    <w:p w:rsidR="000060E7" w:rsidRDefault="00E543F4" w:rsidP="00687F1D">
      <w:r>
        <w:t>An increasing number of</w:t>
      </w:r>
      <w:r w:rsidR="00124555">
        <w:t xml:space="preserve"> articles </w:t>
      </w:r>
      <w:r w:rsidR="0003388C">
        <w:t xml:space="preserve">are </w:t>
      </w:r>
      <w:r w:rsidR="00124555">
        <w:t xml:space="preserve">being written about autonomous vehicles especially on the artificial intelligence </w:t>
      </w:r>
      <w:r>
        <w:t xml:space="preserve">that goes </w:t>
      </w:r>
      <w:r w:rsidR="00124555">
        <w:t xml:space="preserve">into building them. </w:t>
      </w:r>
      <w:r>
        <w:t>Th</w:t>
      </w:r>
      <w:r w:rsidR="0003388C">
        <w:t>e</w:t>
      </w:r>
      <w:r>
        <w:t xml:space="preserve"> technology involves a</w:t>
      </w:r>
      <w:r w:rsidR="00124555">
        <w:t xml:space="preserve"> lot of computer vision</w:t>
      </w:r>
      <w:r w:rsidR="007F67ED">
        <w:t xml:space="preserve">, </w:t>
      </w:r>
      <w:r w:rsidR="00B761CC">
        <w:t>natural language processing</w:t>
      </w:r>
      <w:r w:rsidR="009A6EB4">
        <w:t xml:space="preserve"> algorithms, and</w:t>
      </w:r>
      <w:r w:rsidR="00B761CC">
        <w:t xml:space="preserve"> software engineering</w:t>
      </w:r>
      <w:r w:rsidR="009A6EB4">
        <w:t xml:space="preserve"> complex in nature</w:t>
      </w:r>
      <w:r w:rsidR="00B761CC">
        <w:t xml:space="preserve">. </w:t>
      </w:r>
      <w:r w:rsidR="00687F1D">
        <w:t xml:space="preserve">The technology is expected to have a positive impact on issues ranging from the environment to road congestion. </w:t>
      </w:r>
    </w:p>
    <w:p w:rsidR="005C62D5" w:rsidRDefault="00687F1D" w:rsidP="00FA52AA">
      <w:r>
        <w:lastRenderedPageBreak/>
        <w:t xml:space="preserve">Autonomous vehicles are expected to reduce the instance of impaired driving due to either alcohol or drug impairment. Secondly, it will help reduce emissions and costs by finding the fastest routes to destinations thereby improving fuel efficiency. According to the Department of Transportation and the National Highway Traffic Safety Administration, human error causes almost 94% of accidents on US roads </w:t>
      </w:r>
      <w:r w:rsidR="007722A2">
        <w:t>(</w:t>
      </w:r>
      <w:r w:rsidR="007722A2">
        <w:rPr>
          <w:rFonts w:ascii="Times New Roman" w:hAnsi="Times New Roman" w:cs="Times New Roman"/>
          <w:color w:val="000000"/>
        </w:rPr>
        <w:t>Alessandro, 2020)</w:t>
      </w:r>
      <w:r>
        <w:t>.</w:t>
      </w:r>
      <w:r w:rsidR="00FA52AA">
        <w:t xml:space="preserve"> </w:t>
      </w:r>
      <w:r w:rsidR="007F67ED">
        <w:t>This study</w:t>
      </w:r>
      <w:r w:rsidR="00A30DD7">
        <w:t xml:space="preserve"> hopes to identify the</w:t>
      </w:r>
      <w:r w:rsidR="00843A1E">
        <w:t xml:space="preserve"> </w:t>
      </w:r>
      <w:r w:rsidR="00A30DD7">
        <w:t xml:space="preserve">vectorization method </w:t>
      </w:r>
      <w:r w:rsidR="007F67ED">
        <w:t>doing</w:t>
      </w:r>
      <w:r w:rsidR="00A30DD7">
        <w:t xml:space="preserve"> the best job of classifying</w:t>
      </w:r>
      <w:r w:rsidR="0090313E">
        <w:t xml:space="preserve"> autonomous vehicle safety</w:t>
      </w:r>
      <w:r w:rsidR="00843A1E">
        <w:t xml:space="preserve"> articles</w:t>
      </w:r>
      <w:r w:rsidR="00C908D9">
        <w:t xml:space="preserve"> into either being about safety or the technology subtopic</w:t>
      </w:r>
      <w:r w:rsidR="0090313E">
        <w:t xml:space="preserve">. </w:t>
      </w:r>
      <w:r w:rsidR="00BA185C">
        <w:tab/>
      </w:r>
    </w:p>
    <w:p w:rsidR="0036465C" w:rsidRDefault="0036465C" w:rsidP="0036465C">
      <w:pPr>
        <w:ind w:firstLine="0"/>
        <w:rPr>
          <w:b/>
          <w:sz w:val="28"/>
          <w:szCs w:val="28"/>
        </w:rPr>
      </w:pPr>
      <w:r w:rsidRPr="00C26A23">
        <w:rPr>
          <w:b/>
          <w:sz w:val="28"/>
          <w:szCs w:val="28"/>
        </w:rPr>
        <w:t>Literature review</w:t>
      </w:r>
    </w:p>
    <w:p w:rsidR="00BF6EA2" w:rsidRDefault="00067EE4" w:rsidP="00BF6EA2">
      <w:r>
        <w:t xml:space="preserve"> </w:t>
      </w:r>
      <w:r w:rsidR="00B40E3A">
        <w:t xml:space="preserve">Regulators and companies at all levels </w:t>
      </w:r>
      <w:r w:rsidR="007F67ED">
        <w:t>try</w:t>
      </w:r>
      <w:r w:rsidR="00B40E3A">
        <w:t xml:space="preserve"> to keep track of the ever-evolving nature of this technology with an eye on both the technology and the safety aspect of it.</w:t>
      </w:r>
      <w:r w:rsidR="00B40E3A" w:rsidRPr="00896644">
        <w:t xml:space="preserve"> </w:t>
      </w:r>
      <w:r>
        <w:t xml:space="preserve">The organization’s need to stay abreast of the rapidly changing technological and safety landscape </w:t>
      </w:r>
      <w:r w:rsidR="00FB64EB">
        <w:t xml:space="preserve">of autonomous vehicles </w:t>
      </w:r>
      <w:r>
        <w:t xml:space="preserve">is a necessity. </w:t>
      </w:r>
      <w:r w:rsidR="00BF6EA2">
        <w:t xml:space="preserve">According to Rand Corporation’s research, autonomous vehicles would have to be driven hundreds of millions of miles, (sometimes hundreds of billions of miles), translating to decades, if not centuries to achieve these goals. Since this is not feasible, Rand Corporation recommends regulations </w:t>
      </w:r>
      <w:r w:rsidR="00FE0405">
        <w:t xml:space="preserve">that are </w:t>
      </w:r>
      <w:r w:rsidR="00BF6EA2">
        <w:t xml:space="preserve">adaptive in nature, so such regulations harness the benefits while mitigating the risks of this rapidly evolving technology </w:t>
      </w:r>
      <w:r w:rsidR="00BF6EA2" w:rsidRPr="007B5925">
        <w:t>(Kalra et al., 2016)</w:t>
      </w:r>
      <w:r w:rsidR="00BF6EA2">
        <w:t xml:space="preserve">. </w:t>
      </w:r>
      <w:r w:rsidR="00896644">
        <w:t>There are currently thirty-seven states, along with the District of Columbia, that have created legislation or issued executive orders about autonomous vehicles.</w:t>
      </w:r>
    </w:p>
    <w:p w:rsidR="00FA52AA" w:rsidRDefault="0036465C" w:rsidP="0036465C">
      <w:pPr>
        <w:ind w:firstLine="0"/>
        <w:rPr>
          <w:b/>
          <w:sz w:val="28"/>
          <w:szCs w:val="28"/>
        </w:rPr>
      </w:pPr>
      <w:r w:rsidRPr="00C26A23">
        <w:rPr>
          <w:b/>
          <w:sz w:val="28"/>
          <w:szCs w:val="28"/>
        </w:rPr>
        <w:t>Methods</w:t>
      </w:r>
    </w:p>
    <w:p w:rsidR="0010771F" w:rsidRPr="00FA52AA" w:rsidRDefault="00644D94" w:rsidP="00FA52AA">
      <w:pPr>
        <w:rPr>
          <w:b/>
          <w:sz w:val="28"/>
          <w:szCs w:val="28"/>
        </w:rPr>
      </w:pPr>
      <w:r>
        <w:t xml:space="preserve">In this </w:t>
      </w:r>
      <w:r w:rsidR="00225B09">
        <w:t>study</w:t>
      </w:r>
      <w:r>
        <w:t xml:space="preserve">, </w:t>
      </w:r>
      <w:r w:rsidR="00225B09">
        <w:t>I used</w:t>
      </w:r>
      <w:r>
        <w:t xml:space="preserve"> three different methods for assigning numerical vectors to </w:t>
      </w:r>
      <w:r w:rsidR="00225B09">
        <w:t xml:space="preserve">represent each </w:t>
      </w:r>
      <w:r>
        <w:t>document</w:t>
      </w:r>
      <w:r w:rsidR="00225B09">
        <w:t xml:space="preserve"> found in the corpus</w:t>
      </w:r>
      <w:r>
        <w:t>. I then create</w:t>
      </w:r>
      <w:r w:rsidR="00225B09">
        <w:t>d</w:t>
      </w:r>
      <w:r>
        <w:t xml:space="preserve"> a documents-by-term matrix for each vectorized method. </w:t>
      </w:r>
      <w:r w:rsidR="00C26A23">
        <w:t xml:space="preserve">After some testing I found that individual words (terms) </w:t>
      </w:r>
      <w:r w:rsidR="00225B09">
        <w:t>got</w:t>
      </w:r>
      <w:r w:rsidR="00C26A23">
        <w:t xml:space="preserve"> better tha</w:t>
      </w:r>
      <w:r w:rsidR="0010771F">
        <w:t>n</w:t>
      </w:r>
      <w:r w:rsidR="00C26A23">
        <w:t xml:space="preserve"> using bi-grams</w:t>
      </w:r>
      <w:r w:rsidR="00225B09">
        <w:t xml:space="preserve"> or n-grams</w:t>
      </w:r>
      <w:r w:rsidR="00C26A23">
        <w:t xml:space="preserve">. </w:t>
      </w:r>
      <w:r w:rsidR="00F54776">
        <w:t xml:space="preserve">The first step was preprocessing the documents </w:t>
      </w:r>
      <w:r w:rsidR="00FC3479">
        <w:t xml:space="preserve">by removing unnecessary </w:t>
      </w:r>
      <w:r w:rsidR="00FC3479">
        <w:lastRenderedPageBreak/>
        <w:t>tags, punctuations, images. I then tried to apply a stemmer and compared that with a lemmatizer</w:t>
      </w:r>
      <w:r w:rsidR="00F54776">
        <w:t xml:space="preserve"> and I found that the lemmatizer </w:t>
      </w:r>
      <w:r w:rsidR="007F67ED">
        <w:t>had</w:t>
      </w:r>
      <w:r w:rsidR="00F54776">
        <w:t xml:space="preserve"> better results</w:t>
      </w:r>
      <w:r w:rsidR="00FC3479">
        <w:t>. The lemmatizer is like the stemmer, which the difference being that it can capture canonical forms based on the word’s lemma</w:t>
      </w:r>
      <w:r w:rsidR="00F54776">
        <w:t xml:space="preserve">. </w:t>
      </w:r>
      <w:r w:rsidR="00FC3479">
        <w:t xml:space="preserve">Once the preprocessing was out of the way, I worked on the </w:t>
      </w:r>
      <w:r w:rsidR="0010771F">
        <w:t xml:space="preserve">three </w:t>
      </w:r>
      <w:r w:rsidR="00FC3479">
        <w:t xml:space="preserve">vectorization </w:t>
      </w:r>
      <w:r w:rsidR="0010771F">
        <w:t>methods are as follows:</w:t>
      </w:r>
    </w:p>
    <w:p w:rsidR="004A66D9" w:rsidRDefault="0010771F" w:rsidP="00FA52AA">
      <w:pPr>
        <w:ind w:firstLine="0"/>
      </w:pPr>
      <w:r w:rsidRPr="00FA52AA">
        <w:rPr>
          <w:b/>
        </w:rPr>
        <w:t>Approach 1:</w:t>
      </w:r>
      <w:r>
        <w:t xml:space="preserve"> </w:t>
      </w:r>
      <w:r w:rsidRPr="00FA52AA">
        <w:rPr>
          <w:i/>
        </w:rPr>
        <w:t>Analyst Judgement</w:t>
      </w:r>
      <w:r>
        <w:br/>
      </w:r>
      <w:r>
        <w:tab/>
        <w:t xml:space="preserve">In this section, I </w:t>
      </w:r>
      <w:r w:rsidR="006164CC">
        <w:t>used</w:t>
      </w:r>
      <w:r>
        <w:t xml:space="preserve"> </w:t>
      </w:r>
      <w:r w:rsidR="00B123D0">
        <w:t xml:space="preserve">corpus wide </w:t>
      </w:r>
      <w:r>
        <w:t xml:space="preserve">statistics to identify important terms. To decide the importance of </w:t>
      </w:r>
      <w:r w:rsidR="00B123D0">
        <w:t xml:space="preserve">a </w:t>
      </w:r>
      <w:r>
        <w:t>term found in the corpus</w:t>
      </w:r>
      <w:r w:rsidR="007F67ED">
        <w:t>,</w:t>
      </w:r>
      <w:r w:rsidR="00B123D0">
        <w:t xml:space="preserve"> it must have the following characteristics: (1) it is important in at least one document, and (2) it is prevalent in </w:t>
      </w:r>
      <w:r w:rsidR="006164CC">
        <w:t>multiple</w:t>
      </w:r>
      <w:r w:rsidR="00B123D0">
        <w:t xml:space="preserve"> document</w:t>
      </w:r>
      <w:r w:rsidR="006164CC">
        <w:t>s</w:t>
      </w:r>
      <w:r w:rsidR="00B123D0">
        <w:t>. I use</w:t>
      </w:r>
      <w:r w:rsidR="0053754D">
        <w:t>d</w:t>
      </w:r>
      <w:r w:rsidR="00B123D0">
        <w:t xml:space="preserve"> sk</w:t>
      </w:r>
      <w:r w:rsidR="0053754D">
        <w:t xml:space="preserve">learn’s CountVectorizer </w:t>
      </w:r>
      <w:r w:rsidR="00F74EBC">
        <w:t xml:space="preserve">with a max feature length of one hundred </w:t>
      </w:r>
      <w:r w:rsidR="0053754D">
        <w:t xml:space="preserve">to give me the document vectors and derive the top </w:t>
      </w:r>
      <w:r w:rsidR="004A66D9">
        <w:t>six</w:t>
      </w:r>
      <w:r w:rsidR="0053754D">
        <w:t xml:space="preserve"> most frequent </w:t>
      </w:r>
      <w:r w:rsidR="006164CC">
        <w:t xml:space="preserve">and </w:t>
      </w:r>
      <w:r w:rsidR="00586D3E">
        <w:t xml:space="preserve">the </w:t>
      </w:r>
      <w:r w:rsidR="004A66D9">
        <w:t>six</w:t>
      </w:r>
      <w:r w:rsidR="00586D3E">
        <w:t xml:space="preserve"> least important terms.</w:t>
      </w:r>
      <w:r w:rsidR="00FA52AA">
        <w:t xml:space="preserve"> </w:t>
      </w:r>
      <w:r w:rsidR="004A66D9">
        <w:t xml:space="preserve">I then used this information to create two classes </w:t>
      </w:r>
      <w:r w:rsidR="006164CC">
        <w:t>“</w:t>
      </w:r>
      <w:r w:rsidR="004A66D9">
        <w:t>safety</w:t>
      </w:r>
      <w:r w:rsidR="006164CC">
        <w:t>”</w:t>
      </w:r>
      <w:r w:rsidR="004A66D9">
        <w:t xml:space="preserve"> and </w:t>
      </w:r>
      <w:r w:rsidR="006164CC">
        <w:t>“</w:t>
      </w:r>
      <w:r w:rsidR="004A66D9">
        <w:t>technology</w:t>
      </w:r>
      <w:r w:rsidR="007F67ED">
        <w:t>.”</w:t>
      </w:r>
      <w:r w:rsidR="006164CC">
        <w:t xml:space="preserve"> Next, I</w:t>
      </w:r>
      <w:r w:rsidR="004A66D9">
        <w:t xml:space="preserve"> manually derived the subtopics that I believed applied to either </w:t>
      </w:r>
      <w:r w:rsidR="00A115AC">
        <w:t xml:space="preserve">the </w:t>
      </w:r>
      <w:r w:rsidR="006164CC">
        <w:t xml:space="preserve">“safety” </w:t>
      </w:r>
      <w:r w:rsidR="004A66D9">
        <w:t xml:space="preserve">or </w:t>
      </w:r>
      <w:r w:rsidR="006164CC">
        <w:t>“technology” classes, by reading a sampling of the articles</w:t>
      </w:r>
      <w:r w:rsidR="004A66D9">
        <w:t xml:space="preserve">. Whenever I read an article that contained safety, crash, people, policy, testing etc. </w:t>
      </w:r>
      <w:r w:rsidR="007F67ED">
        <w:t>the article</w:t>
      </w:r>
      <w:r w:rsidR="004A66D9">
        <w:t xml:space="preserve"> </w:t>
      </w:r>
      <w:r w:rsidR="007F67ED">
        <w:t>discussed</w:t>
      </w:r>
      <w:r w:rsidR="004A66D9">
        <w:t xml:space="preserve"> </w:t>
      </w:r>
      <w:r w:rsidR="006164CC">
        <w:t>“safety”</w:t>
      </w:r>
      <w:r w:rsidR="00130525">
        <w:t>,</w:t>
      </w:r>
      <w:bookmarkStart w:id="0" w:name="_GoBack"/>
      <w:bookmarkEnd w:id="0"/>
      <w:r w:rsidR="006164CC">
        <w:t xml:space="preserve"> </w:t>
      </w:r>
      <w:r w:rsidR="004A66D9">
        <w:t>a</w:t>
      </w:r>
      <w:r w:rsidR="00AA63C8">
        <w:t>s</w:t>
      </w:r>
      <w:r w:rsidR="004A66D9">
        <w:t xml:space="preserve"> </w:t>
      </w:r>
      <w:r w:rsidR="00AA63C8">
        <w:t>it discussed</w:t>
      </w:r>
      <w:r w:rsidR="004A66D9">
        <w:t xml:space="preserve"> lidar, technology, research, system </w:t>
      </w:r>
      <w:r w:rsidR="00A115AC">
        <w:t>etc.</w:t>
      </w:r>
      <w:r w:rsidR="00AA63C8">
        <w:t>, factors involving</w:t>
      </w:r>
      <w:r w:rsidR="004A66D9">
        <w:t xml:space="preserve"> </w:t>
      </w:r>
      <w:r w:rsidR="006164CC">
        <w:t>“technology”</w:t>
      </w:r>
      <w:r w:rsidR="004A66D9">
        <w:t>.</w:t>
      </w:r>
      <w:r w:rsidR="0006546A">
        <w:t xml:space="preserve"> Table 1 shows the class terms and their manually derived equivalent terms.</w:t>
      </w:r>
    </w:p>
    <w:p w:rsidR="00F74EBC" w:rsidRPr="0031774E" w:rsidRDefault="00F74EBC" w:rsidP="0006546A">
      <w:pPr>
        <w:ind w:firstLine="0"/>
      </w:pPr>
      <w:r w:rsidRPr="0031774E">
        <w:rPr>
          <w:b/>
        </w:rPr>
        <w:t xml:space="preserve">Table </w:t>
      </w:r>
      <w:r w:rsidR="00061250" w:rsidRPr="0031774E">
        <w:rPr>
          <w:b/>
        </w:rPr>
        <w:t>1</w:t>
      </w:r>
      <w:r w:rsidRPr="0031774E">
        <w:t xml:space="preserve">: </w:t>
      </w:r>
      <w:r w:rsidR="007F7100" w:rsidRPr="0031774E">
        <w:t>T</w:t>
      </w:r>
      <w:r w:rsidRPr="0031774E">
        <w:t>wo classes and their manually derived equivalent terms</w:t>
      </w:r>
    </w:p>
    <w:p w:rsidR="004A66D9" w:rsidRDefault="004A66D9" w:rsidP="004A66D9">
      <w:pPr>
        <w:ind w:firstLine="0"/>
        <w:jc w:val="center"/>
      </w:pPr>
      <w:r>
        <w:rPr>
          <w:noProof/>
        </w:rPr>
        <w:drawing>
          <wp:inline distT="0" distB="0" distL="0" distR="0" wp14:anchorId="3466C796" wp14:editId="6603A6BF">
            <wp:extent cx="5827839" cy="103517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92655" cy="1064445"/>
                    </a:xfrm>
                    <a:prstGeom prst="rect">
                      <a:avLst/>
                    </a:prstGeom>
                  </pic:spPr>
                </pic:pic>
              </a:graphicData>
            </a:graphic>
          </wp:inline>
        </w:drawing>
      </w:r>
    </w:p>
    <w:p w:rsidR="004A66D9" w:rsidRDefault="004A66D9" w:rsidP="0036465C">
      <w:pPr>
        <w:ind w:firstLine="0"/>
      </w:pPr>
      <w:r>
        <w:tab/>
        <w:t xml:space="preserve">I then used this information to create a function that determined the labels namely </w:t>
      </w:r>
      <w:r w:rsidR="009C7D20">
        <w:t>“</w:t>
      </w:r>
      <w:r>
        <w:t>safety</w:t>
      </w:r>
      <w:r w:rsidR="009C7D20">
        <w:t>”</w:t>
      </w:r>
      <w:r>
        <w:t xml:space="preserve"> or </w:t>
      </w:r>
      <w:r w:rsidR="009C7D20">
        <w:t>“</w:t>
      </w:r>
      <w:r>
        <w:t>technology</w:t>
      </w:r>
      <w:r w:rsidR="009C7D20">
        <w:t>”</w:t>
      </w:r>
      <w:r>
        <w:t xml:space="preserve">. I </w:t>
      </w:r>
      <w:r w:rsidR="009C7D20">
        <w:t>counted</w:t>
      </w:r>
      <w:r>
        <w:t xml:space="preserve"> </w:t>
      </w:r>
      <w:r w:rsidR="009C7D20">
        <w:t>the</w:t>
      </w:r>
      <w:r>
        <w:t xml:space="preserve"> occurrences of the manually derived terms for each class, </w:t>
      </w:r>
      <w:r>
        <w:lastRenderedPageBreak/>
        <w:t xml:space="preserve">and if there </w:t>
      </w:r>
      <w:r w:rsidR="009C7D20">
        <w:t>was</w:t>
      </w:r>
      <w:r>
        <w:t xml:space="preserve"> more safety related information, </w:t>
      </w:r>
      <w:r w:rsidR="009C7D20">
        <w:t xml:space="preserve">the label would be </w:t>
      </w:r>
      <w:r>
        <w:t xml:space="preserve">a </w:t>
      </w:r>
      <w:r w:rsidR="009C7D20">
        <w:t>zero</w:t>
      </w:r>
      <w:r>
        <w:t>, otherwise</w:t>
      </w:r>
      <w:r w:rsidR="009C7D20">
        <w:t xml:space="preserve"> a one</w:t>
      </w:r>
      <w:r>
        <w:t xml:space="preserve"> for technology.</w:t>
      </w:r>
    </w:p>
    <w:p w:rsidR="00586D3E" w:rsidRDefault="00586D3E" w:rsidP="0036465C">
      <w:pPr>
        <w:ind w:firstLine="0"/>
      </w:pPr>
      <w:r w:rsidRPr="00FA52AA">
        <w:rPr>
          <w:b/>
        </w:rPr>
        <w:t>Approach 2:</w:t>
      </w:r>
      <w:r>
        <w:t xml:space="preserve"> </w:t>
      </w:r>
      <w:r w:rsidRPr="00FA52AA">
        <w:rPr>
          <w:i/>
        </w:rPr>
        <w:t>TF-IDF</w:t>
      </w:r>
    </w:p>
    <w:p w:rsidR="00E47B04" w:rsidRDefault="00D2687C" w:rsidP="0036465C">
      <w:pPr>
        <w:ind w:firstLine="0"/>
      </w:pPr>
      <w:r>
        <w:tab/>
        <w:t xml:space="preserve">I used sklearn’s </w:t>
      </w:r>
      <w:r w:rsidR="004A66D9">
        <w:t>TfidfVectorizer</w:t>
      </w:r>
      <w:r w:rsidR="00F74EBC">
        <w:t xml:space="preserve"> with a max feature length of one hundred</w:t>
      </w:r>
      <w:r w:rsidR="004A66D9">
        <w:t xml:space="preserve"> to fit and transform the preprocessed document</w:t>
      </w:r>
      <w:r w:rsidR="0062075A">
        <w:t>s</w:t>
      </w:r>
      <w:r w:rsidR="004A66D9">
        <w:t xml:space="preserve"> to </w:t>
      </w:r>
      <w:r w:rsidR="000A2FD1">
        <w:t>create the document vectors</w:t>
      </w:r>
      <w:r w:rsidR="0062075A">
        <w:t>. As with the CountVectorizer, I found that using a word instead of a bi-gram, or n-gram produced better results.</w:t>
      </w:r>
      <w:r w:rsidR="000A2FD1">
        <w:t xml:space="preserve"> I then </w:t>
      </w:r>
      <w:r w:rsidR="0062075A">
        <w:t>captured the</w:t>
      </w:r>
      <w:r w:rsidR="004A66D9">
        <w:t xml:space="preserve"> six most frequent terms and six l</w:t>
      </w:r>
      <w:r w:rsidR="0062075A">
        <w:t>east</w:t>
      </w:r>
      <w:r w:rsidR="004A66D9">
        <w:t xml:space="preserve"> frequent terms</w:t>
      </w:r>
      <w:r w:rsidR="0062075A">
        <w:t xml:space="preserve"> according to the TfidfVectorizer algorithm</w:t>
      </w:r>
      <w:r w:rsidR="000A2FD1">
        <w:t xml:space="preserve">. </w:t>
      </w:r>
      <w:r w:rsidR="00D7390E">
        <w:t xml:space="preserve">The top </w:t>
      </w:r>
      <w:r w:rsidR="00E47B04">
        <w:t>six most important terms matched the ones from approach one, with the only different being the order of the last 2 terms. The least six terms did not match the output from approach one.</w:t>
      </w:r>
    </w:p>
    <w:p w:rsidR="00586D3E" w:rsidRPr="00FA52AA" w:rsidRDefault="004A66D9" w:rsidP="0036465C">
      <w:pPr>
        <w:ind w:firstLine="0"/>
        <w:rPr>
          <w:i/>
        </w:rPr>
      </w:pPr>
      <w:r>
        <w:t xml:space="preserve"> </w:t>
      </w:r>
      <w:r w:rsidR="000A2FD1" w:rsidRPr="00FA52AA">
        <w:rPr>
          <w:b/>
        </w:rPr>
        <w:t xml:space="preserve">Approach </w:t>
      </w:r>
      <w:r w:rsidR="00F74EBC" w:rsidRPr="00FA52AA">
        <w:rPr>
          <w:b/>
        </w:rPr>
        <w:t>3</w:t>
      </w:r>
      <w:r w:rsidR="000A2FD1" w:rsidRPr="00FA52AA">
        <w:rPr>
          <w:b/>
        </w:rPr>
        <w:t>:</w:t>
      </w:r>
      <w:r w:rsidR="000A2FD1">
        <w:t xml:space="preserve"> </w:t>
      </w:r>
      <w:r w:rsidR="000A2FD1" w:rsidRPr="00FA52AA">
        <w:rPr>
          <w:i/>
        </w:rPr>
        <w:t>Doc2Vec</w:t>
      </w:r>
    </w:p>
    <w:p w:rsidR="00644D94" w:rsidRDefault="000A2FD1" w:rsidP="0036465C">
      <w:pPr>
        <w:ind w:firstLine="0"/>
      </w:pPr>
      <w:r>
        <w:tab/>
        <w:t xml:space="preserve">I used gensim’s Doc2Vec vectorizer </w:t>
      </w:r>
      <w:r w:rsidR="00F74EBC">
        <w:t xml:space="preserve">with a vector size of one hundred, and workers count </w:t>
      </w:r>
      <w:r w:rsidR="00995397">
        <w:t>set to</w:t>
      </w:r>
      <w:r w:rsidR="00F74EBC">
        <w:t xml:space="preserve"> sixteen CPUs to also derive the top six most and least important terms. I then compared the results with the other vectorization algorithms to find common terms amount them to either validate or modify my class terms.</w:t>
      </w:r>
      <w:r w:rsidR="00995397">
        <w:t xml:space="preserve"> The Doc2Vec algorithm’s top six important terms matched exactly with approach one, but differed with approach two on the order of the last two terms.</w:t>
      </w:r>
    </w:p>
    <w:p w:rsidR="00FA52AA" w:rsidRDefault="00F74EBC" w:rsidP="0036465C">
      <w:pPr>
        <w:ind w:firstLine="0"/>
      </w:pPr>
      <w:r>
        <w:tab/>
        <w:t xml:space="preserve">The </w:t>
      </w:r>
      <w:r w:rsidR="00E47C9A">
        <w:t xml:space="preserve">six most important terms that the three vectorization algorithms determined are the most important are shown </w:t>
      </w:r>
      <w:r w:rsidR="0031774E">
        <w:t>in Table 2</w:t>
      </w:r>
      <w:r w:rsidR="00E47C9A">
        <w:t>. The</w:t>
      </w:r>
      <w:r w:rsidR="00995397">
        <w:t>y</w:t>
      </w:r>
      <w:r w:rsidR="00E47C9A">
        <w:t xml:space="preserve"> matched</w:t>
      </w:r>
      <w:r w:rsidR="0031774E">
        <w:t xml:space="preserve"> the names of the terms</w:t>
      </w:r>
      <w:r w:rsidR="00E47C9A">
        <w:t>, with the only difference being on the order of the terms safety and technology. The CountVectorizer and Doc2Vec had safety as the fifth most important term</w:t>
      </w:r>
      <w:r w:rsidR="0031774E">
        <w:t xml:space="preserve"> and technology as the sixth most important terms</w:t>
      </w:r>
      <w:r w:rsidR="00E47C9A">
        <w:t xml:space="preserve">, whereas the TfidfVectorizer </w:t>
      </w:r>
      <w:r w:rsidR="0031774E">
        <w:t>flipped that around</w:t>
      </w:r>
      <w:r w:rsidR="00E47C9A">
        <w:t xml:space="preserve">. </w:t>
      </w:r>
    </w:p>
    <w:p w:rsidR="004520BA" w:rsidRDefault="004520BA" w:rsidP="0036465C">
      <w:pPr>
        <w:ind w:firstLine="0"/>
      </w:pPr>
    </w:p>
    <w:p w:rsidR="00E47C9A" w:rsidRPr="0031774E" w:rsidRDefault="00E47C9A" w:rsidP="0036465C">
      <w:pPr>
        <w:ind w:firstLine="0"/>
      </w:pPr>
      <w:r w:rsidRPr="0031774E">
        <w:rPr>
          <w:b/>
        </w:rPr>
        <w:lastRenderedPageBreak/>
        <w:t xml:space="preserve">Table </w:t>
      </w:r>
      <w:r w:rsidR="00061250" w:rsidRPr="0031774E">
        <w:rPr>
          <w:b/>
        </w:rPr>
        <w:t>2</w:t>
      </w:r>
      <w:r w:rsidRPr="0031774E">
        <w:rPr>
          <w:b/>
        </w:rPr>
        <w:t>:</w:t>
      </w:r>
      <w:r w:rsidRPr="0031774E">
        <w:t xml:space="preserve"> Top six most important terms for each algorithm</w:t>
      </w:r>
    </w:p>
    <w:p w:rsidR="00E47C9A" w:rsidRDefault="00E47C9A" w:rsidP="0036465C">
      <w:pPr>
        <w:ind w:firstLine="0"/>
      </w:pPr>
      <w:r>
        <w:rPr>
          <w:noProof/>
        </w:rPr>
        <w:drawing>
          <wp:inline distT="0" distB="0" distL="0" distR="0" wp14:anchorId="6B95D924" wp14:editId="7A952BEB">
            <wp:extent cx="5919827" cy="1544128"/>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0589" cy="1653879"/>
                    </a:xfrm>
                    <a:prstGeom prst="rect">
                      <a:avLst/>
                    </a:prstGeom>
                  </pic:spPr>
                </pic:pic>
              </a:graphicData>
            </a:graphic>
          </wp:inline>
        </w:drawing>
      </w:r>
    </w:p>
    <w:p w:rsidR="000C2709" w:rsidRDefault="00E47C9A" w:rsidP="00E47C9A">
      <w:pPr>
        <w:ind w:firstLine="0"/>
      </w:pPr>
      <w:r>
        <w:tab/>
        <w:t>The really big difference was in the least important six terms</w:t>
      </w:r>
      <w:r w:rsidR="00DC0031">
        <w:t>. The only term that was found in two of the three algorithms was “rule”.</w:t>
      </w:r>
      <w:r>
        <w:t xml:space="preserve"> </w:t>
      </w:r>
      <w:r w:rsidR="00DC0031">
        <w:t>T</w:t>
      </w:r>
      <w:r>
        <w:t xml:space="preserve">he CountVectorizer and TfidfVectorizer </w:t>
      </w:r>
      <w:r w:rsidR="00DC0031">
        <w:t>algorithms both had that terms</w:t>
      </w:r>
      <w:r>
        <w:t>, but not in the same order of relevance</w:t>
      </w:r>
      <w:r w:rsidR="00DC0031">
        <w:t xml:space="preserve"> as seen in the Table 3</w:t>
      </w:r>
      <w:r>
        <w:t>.</w:t>
      </w:r>
      <w:r>
        <w:br/>
      </w:r>
      <w:r w:rsidRPr="00DC0031">
        <w:rPr>
          <w:b/>
        </w:rPr>
        <w:t xml:space="preserve">Table </w:t>
      </w:r>
      <w:r w:rsidR="00061250" w:rsidRPr="00DC0031">
        <w:rPr>
          <w:b/>
        </w:rPr>
        <w:t>3</w:t>
      </w:r>
      <w:r w:rsidRPr="00DC0031">
        <w:rPr>
          <w:b/>
        </w:rPr>
        <w:t>:</w:t>
      </w:r>
      <w:r w:rsidRPr="00DC0031">
        <w:t xml:space="preserve"> Bottom six most least terms for each algorithm</w:t>
      </w:r>
      <w:r>
        <w:br/>
      </w:r>
      <w:r>
        <w:rPr>
          <w:noProof/>
        </w:rPr>
        <w:drawing>
          <wp:inline distT="0" distB="0" distL="0" distR="0" wp14:anchorId="0A738CB5" wp14:editId="1CA1C4F1">
            <wp:extent cx="5930908" cy="159588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60908" cy="1684683"/>
                    </a:xfrm>
                    <a:prstGeom prst="rect">
                      <a:avLst/>
                    </a:prstGeom>
                  </pic:spPr>
                </pic:pic>
              </a:graphicData>
            </a:graphic>
          </wp:inline>
        </w:drawing>
      </w:r>
    </w:p>
    <w:p w:rsidR="005209CF" w:rsidRPr="000C2709" w:rsidRDefault="009A1BB0" w:rsidP="0036465C">
      <w:pPr>
        <w:ind w:firstLine="0"/>
        <w:rPr>
          <w:b/>
          <w:sz w:val="22"/>
          <w:szCs w:val="22"/>
        </w:rPr>
      </w:pPr>
      <w:r>
        <w:t xml:space="preserve"> </w:t>
      </w:r>
      <w:r w:rsidR="005209CF" w:rsidRPr="000C2709">
        <w:rPr>
          <w:b/>
          <w:sz w:val="22"/>
          <w:szCs w:val="22"/>
        </w:rPr>
        <w:t>Random Forest Classification with Manual Labeling</w:t>
      </w:r>
    </w:p>
    <w:p w:rsidR="00E47C9A" w:rsidRDefault="009A1BB0" w:rsidP="005209CF">
      <w:r>
        <w:t>The next part of the research involved preparing the numerical matrices for further analysis</w:t>
      </w:r>
      <w:r w:rsidR="00846362">
        <w:t>. First, I associated</w:t>
      </w:r>
      <w:r>
        <w:t xml:space="preserve"> each row </w:t>
      </w:r>
      <w:r w:rsidR="00846362">
        <w:t xml:space="preserve">in the matrix with an </w:t>
      </w:r>
      <w:r w:rsidR="00AD0135">
        <w:t>eight-character</w:t>
      </w:r>
      <w:r>
        <w:t xml:space="preserve"> string representing the document name and the columns were the terms found in the document.</w:t>
      </w:r>
      <w:r w:rsidR="00846362">
        <w:t xml:space="preserve"> </w:t>
      </w:r>
      <w:r>
        <w:t xml:space="preserve">I split the corpus into an eighty percent training and twenty percent testing. </w:t>
      </w:r>
      <w:r w:rsidR="00846362">
        <w:t xml:space="preserve"> </w:t>
      </w:r>
      <w:r>
        <w:t xml:space="preserve">I was then able to use a </w:t>
      </w:r>
      <w:r w:rsidR="00846362">
        <w:t>R</w:t>
      </w:r>
      <w:r>
        <w:t xml:space="preserve">andom </w:t>
      </w:r>
      <w:r w:rsidR="00846362">
        <w:t>F</w:t>
      </w:r>
      <w:r>
        <w:t xml:space="preserve">orest classification algorithm to determine the vectorization method that did the best job of classifying documents into a </w:t>
      </w:r>
      <w:r w:rsidR="00846362">
        <w:t>“</w:t>
      </w:r>
      <w:r>
        <w:t>safety</w:t>
      </w:r>
      <w:r w:rsidR="00846362">
        <w:t>”</w:t>
      </w:r>
      <w:r>
        <w:t xml:space="preserve"> or </w:t>
      </w:r>
      <w:r w:rsidR="00846362">
        <w:t>“</w:t>
      </w:r>
      <w:r>
        <w:t>technology</w:t>
      </w:r>
      <w:r w:rsidR="00846362">
        <w:t>”</w:t>
      </w:r>
      <w:r>
        <w:t xml:space="preserve"> subtopic.</w:t>
      </w:r>
      <w:r w:rsidR="005209CF">
        <w:t xml:space="preserve"> The Tf-IDF vectorization algorithm ended up with the best F1 score, followed by the CountVectorization, and the Doc2vec with fifty </w:t>
      </w:r>
      <w:r w:rsidR="005209CF">
        <w:lastRenderedPageBreak/>
        <w:t>vectors</w:t>
      </w:r>
      <w:r w:rsidR="00846362">
        <w:t xml:space="preserve"> as shown in Table 4</w:t>
      </w:r>
      <w:r w:rsidR="005209CF">
        <w:t>.</w:t>
      </w:r>
      <w:r w:rsidR="005209CF">
        <w:br/>
      </w:r>
      <w:r w:rsidR="005209CF" w:rsidRPr="00846362">
        <w:rPr>
          <w:b/>
        </w:rPr>
        <w:t xml:space="preserve">Table </w:t>
      </w:r>
      <w:r w:rsidR="00061250" w:rsidRPr="00846362">
        <w:rPr>
          <w:b/>
        </w:rPr>
        <w:t>4</w:t>
      </w:r>
      <w:r w:rsidR="005209CF" w:rsidRPr="00846362">
        <w:rPr>
          <w:b/>
        </w:rPr>
        <w:t>:</w:t>
      </w:r>
      <w:r w:rsidR="005209CF" w:rsidRPr="00846362">
        <w:t xml:space="preserve"> F1 classification scores of the vectorization algorithms with manual labeling.</w:t>
      </w:r>
    </w:p>
    <w:p w:rsidR="00FA52AA" w:rsidRDefault="005209CF" w:rsidP="0036465C">
      <w:pPr>
        <w:ind w:firstLine="0"/>
      </w:pPr>
      <w:r>
        <w:rPr>
          <w:noProof/>
        </w:rPr>
        <w:drawing>
          <wp:inline distT="0" distB="0" distL="0" distR="0" wp14:anchorId="20AE879D" wp14:editId="14499B3B">
            <wp:extent cx="5939945" cy="1319841"/>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85778" cy="1352245"/>
                    </a:xfrm>
                    <a:prstGeom prst="rect">
                      <a:avLst/>
                    </a:prstGeom>
                  </pic:spPr>
                </pic:pic>
              </a:graphicData>
            </a:graphic>
          </wp:inline>
        </w:drawing>
      </w:r>
    </w:p>
    <w:p w:rsidR="00E47C9A" w:rsidRPr="000C2709" w:rsidRDefault="005209CF" w:rsidP="0036465C">
      <w:pPr>
        <w:ind w:firstLine="0"/>
        <w:rPr>
          <w:sz w:val="22"/>
          <w:szCs w:val="22"/>
        </w:rPr>
      </w:pPr>
      <w:r>
        <w:t xml:space="preserve"> </w:t>
      </w:r>
      <w:r w:rsidR="001C3587" w:rsidRPr="000C2709">
        <w:rPr>
          <w:b/>
          <w:sz w:val="22"/>
          <w:szCs w:val="22"/>
        </w:rPr>
        <w:t>Random Forest Classification with K-Means Labeling</w:t>
      </w:r>
    </w:p>
    <w:p w:rsidR="000C2709" w:rsidRDefault="00E47C9A" w:rsidP="000C2709">
      <w:pPr>
        <w:ind w:firstLine="0"/>
      </w:pPr>
      <w:r>
        <w:t xml:space="preserve"> </w:t>
      </w:r>
      <w:r w:rsidR="001C3587">
        <w:tab/>
        <w:t xml:space="preserve"> The process of manually generating the labels proved to be a very </w:t>
      </w:r>
      <w:r w:rsidR="000C2709">
        <w:t>labor-intensive</w:t>
      </w:r>
      <w:r w:rsidR="001C3587">
        <w:t xml:space="preserve"> task. </w:t>
      </w:r>
      <w:r w:rsidR="000C2709">
        <w:t>So,</w:t>
      </w:r>
      <w:r w:rsidR="001C3587">
        <w:t xml:space="preserve"> </w:t>
      </w:r>
      <w:r w:rsidR="000C2709">
        <w:t>I wanted to know if I could use the K-means algorithm to generate the labels for each of the three vectorization algorithms. I would first create the vectors from each of the algorithms</w:t>
      </w:r>
      <w:r w:rsidR="007075D5">
        <w:t xml:space="preserve"> that was trained on the whole corpus, then</w:t>
      </w:r>
      <w:r w:rsidR="000C2709">
        <w:t xml:space="preserve"> </w:t>
      </w:r>
      <w:r w:rsidR="00916E70">
        <w:t xml:space="preserve">to run it through </w:t>
      </w:r>
      <w:r w:rsidR="000C2709">
        <w:t>the k-means algorithm</w:t>
      </w:r>
      <w:r w:rsidR="007075D5">
        <w:t>. The k-means algorithm then</w:t>
      </w:r>
      <w:r w:rsidR="00F74774">
        <w:t xml:space="preserve"> generated the </w:t>
      </w:r>
      <w:r w:rsidR="000C2709">
        <w:t xml:space="preserve">cluster labels </w:t>
      </w:r>
      <w:r w:rsidR="007075D5">
        <w:t xml:space="preserve">that I used </w:t>
      </w:r>
      <w:r w:rsidR="000C2709">
        <w:t xml:space="preserve">as the Y variable. I then did a train test split with the </w:t>
      </w:r>
      <w:r w:rsidR="007075D5">
        <w:t>vector</w:t>
      </w:r>
      <w:r w:rsidR="000C2709">
        <w:t xml:space="preserve"> and </w:t>
      </w:r>
      <w:r w:rsidR="007075D5">
        <w:t>cluster labels. I then</w:t>
      </w:r>
      <w:r w:rsidR="000C2709">
        <w:t xml:space="preserve"> ran that through the Random forest classifier to see which vectorization algorithm produced the best F1 score</w:t>
      </w:r>
      <w:r w:rsidR="00890835">
        <w:t xml:space="preserve"> as shown in Table 5</w:t>
      </w:r>
      <w:r w:rsidR="000C2709">
        <w:t xml:space="preserve">. </w:t>
      </w:r>
    </w:p>
    <w:p w:rsidR="000C2709" w:rsidRDefault="000C2709" w:rsidP="000C2709">
      <w:pPr>
        <w:ind w:firstLine="0"/>
      </w:pPr>
      <w:r w:rsidRPr="000C2709">
        <w:rPr>
          <w:b/>
        </w:rPr>
        <w:t xml:space="preserve">Table </w:t>
      </w:r>
      <w:r w:rsidR="00061250">
        <w:rPr>
          <w:b/>
        </w:rPr>
        <w:t>5</w:t>
      </w:r>
      <w:r w:rsidRPr="000C2709">
        <w:rPr>
          <w:b/>
        </w:rPr>
        <w:t>:</w:t>
      </w:r>
      <w:r>
        <w:t xml:space="preserve"> F1 classification scores of the vectorization algorithms with k-means labeling.</w:t>
      </w:r>
    </w:p>
    <w:p w:rsidR="00E47C9A" w:rsidRDefault="000C2709" w:rsidP="0036465C">
      <w:pPr>
        <w:ind w:firstLine="0"/>
      </w:pPr>
      <w:r>
        <w:rPr>
          <w:noProof/>
        </w:rPr>
        <w:drawing>
          <wp:inline distT="0" distB="0" distL="0" distR="0" wp14:anchorId="79B34B10" wp14:editId="31717CFF">
            <wp:extent cx="5940840" cy="1268083"/>
            <wp:effectExtent l="0" t="0" r="317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47235" cy="1290793"/>
                    </a:xfrm>
                    <a:prstGeom prst="rect">
                      <a:avLst/>
                    </a:prstGeom>
                  </pic:spPr>
                </pic:pic>
              </a:graphicData>
            </a:graphic>
          </wp:inline>
        </w:drawing>
      </w:r>
      <w:r>
        <w:t xml:space="preserve"> </w:t>
      </w:r>
    </w:p>
    <w:p w:rsidR="00061250" w:rsidRDefault="0036465C" w:rsidP="0036465C">
      <w:pPr>
        <w:ind w:firstLine="0"/>
      </w:pPr>
      <w:r w:rsidRPr="0036465C">
        <w:rPr>
          <w:b/>
        </w:rPr>
        <w:t>Results</w:t>
      </w:r>
      <w:r w:rsidR="004738ED">
        <w:rPr>
          <w:rStyle w:val="Strong"/>
          <w:rFonts w:ascii="Helvetica" w:hAnsi="Helvetica"/>
          <w:color w:val="2D3B45"/>
          <w:shd w:val="clear" w:color="auto" w:fill="FFFFFF"/>
        </w:rPr>
        <w:br/>
      </w:r>
      <w:r w:rsidR="00AE4EA7">
        <w:tab/>
      </w:r>
      <w:r w:rsidR="009E6BD6">
        <w:t>When I creat</w:t>
      </w:r>
      <w:r w:rsidR="00316530">
        <w:t>ed</w:t>
      </w:r>
      <w:r w:rsidR="009E6BD6">
        <w:t xml:space="preserve"> the </w:t>
      </w:r>
      <w:r w:rsidR="00316530">
        <w:t>training/test set based on the manual labeling, my F1 scores were all perfect, which led me to believe that I was overfitting the data</w:t>
      </w:r>
      <w:r w:rsidR="00061250">
        <w:t xml:space="preserve">. </w:t>
      </w:r>
      <w:r w:rsidR="009E6BD6">
        <w:t xml:space="preserve">The solution, was to use random </w:t>
      </w:r>
      <w:r w:rsidR="009E6BD6">
        <w:lastRenderedPageBreak/>
        <w:t>sampling when doing the train/test split.</w:t>
      </w:r>
      <w:r w:rsidR="00061250">
        <w:t xml:space="preserve"> The result was that I have high F1 accuracy scores, with Tf-IDF having the best F1 score. </w:t>
      </w:r>
    </w:p>
    <w:p w:rsidR="009E6BD6" w:rsidRDefault="00061250" w:rsidP="00061250">
      <w:r>
        <w:t xml:space="preserve">When using the k-means clustering algorithm to generate the labels, I experimented with setting the number of clusters from one to five, and settled on three, since it did not seem to generate classifications with perfect F1 scores. The Tf-IDF algorithms again had the best score. </w:t>
      </w:r>
      <w:r w:rsidR="007501C2">
        <w:t>The difference in the F1 classification scores</w:t>
      </w:r>
      <w:r w:rsidR="00AA63C8">
        <w:t>,</w:t>
      </w:r>
      <w:r w:rsidR="007501C2">
        <w:t xml:space="preserve"> between the two methods of generating labels, is that the Doc2Vec algorithms performed much better when using the k-means cluster</w:t>
      </w:r>
      <w:r w:rsidR="00514DF4">
        <w:t xml:space="preserve">. </w:t>
      </w:r>
      <w:r w:rsidR="007501C2">
        <w:t xml:space="preserve">Additionally, the classification scores </w:t>
      </w:r>
      <w:r w:rsidR="00B565ED">
        <w:t xml:space="preserve">overall </w:t>
      </w:r>
      <w:r w:rsidR="007501C2">
        <w:t>were better when using the k-means generated labels.</w:t>
      </w:r>
    </w:p>
    <w:p w:rsidR="0036465C" w:rsidRPr="00807195" w:rsidRDefault="0036465C" w:rsidP="0036465C">
      <w:pPr>
        <w:ind w:firstLine="0"/>
        <w:rPr>
          <w:rFonts w:ascii="Helvetica" w:hAnsi="Helvetica"/>
          <w:color w:val="2D3B45"/>
          <w:sz w:val="28"/>
          <w:szCs w:val="28"/>
          <w:shd w:val="clear" w:color="auto" w:fill="FFFFFF"/>
        </w:rPr>
      </w:pPr>
      <w:r w:rsidRPr="00807195">
        <w:rPr>
          <w:b/>
          <w:sz w:val="28"/>
          <w:szCs w:val="28"/>
        </w:rPr>
        <w:t>Conclusions</w:t>
      </w:r>
    </w:p>
    <w:p w:rsidR="004738ED" w:rsidRPr="0053588B" w:rsidRDefault="004738ED" w:rsidP="0036465C">
      <w:pPr>
        <w:ind w:firstLine="0"/>
      </w:pPr>
      <w:r>
        <w:rPr>
          <w:b/>
        </w:rPr>
        <w:tab/>
      </w:r>
      <w:r w:rsidR="0053588B">
        <w:t>Autonomous vehicle technology is not a matter of if it</w:t>
      </w:r>
      <w:r w:rsidR="0055455D">
        <w:t xml:space="preserve"> happens</w:t>
      </w:r>
      <w:r w:rsidR="0053588B">
        <w:t xml:space="preserve">, but </w:t>
      </w:r>
      <w:r w:rsidR="0055455D">
        <w:t>when</w:t>
      </w:r>
      <w:r w:rsidR="0053588B">
        <w:t xml:space="preserve">. </w:t>
      </w:r>
      <w:r w:rsidR="0055455D">
        <w:t xml:space="preserve">This </w:t>
      </w:r>
      <w:r w:rsidR="0053588B">
        <w:t>technology woul</w:t>
      </w:r>
      <w:r w:rsidR="0055455D">
        <w:t xml:space="preserve">d evolve faster </w:t>
      </w:r>
      <w:r w:rsidR="0053588B">
        <w:t xml:space="preserve">if safety is adopted and </w:t>
      </w:r>
      <w:r w:rsidR="0055455D">
        <w:t>assessed at all stages</w:t>
      </w:r>
      <w:r w:rsidR="0053588B">
        <w:t>. There are a lot of articles suggest</w:t>
      </w:r>
      <w:r w:rsidR="0055455D">
        <w:t>ing</w:t>
      </w:r>
      <w:r w:rsidR="0053588B">
        <w:t xml:space="preserve"> that safety is at the </w:t>
      </w:r>
      <w:r w:rsidR="0055455D">
        <w:t>primary concern</w:t>
      </w:r>
      <w:r w:rsidR="0053588B">
        <w:t xml:space="preserve"> from developers, </w:t>
      </w:r>
      <w:r w:rsidR="00AA63C8">
        <w:t>to the</w:t>
      </w:r>
      <w:r w:rsidR="0055455D">
        <w:t xml:space="preserve"> consumers,</w:t>
      </w:r>
      <w:r w:rsidR="00AA63C8">
        <w:t xml:space="preserve"> and</w:t>
      </w:r>
      <w:r w:rsidR="0053588B">
        <w:t xml:space="preserve"> to</w:t>
      </w:r>
      <w:r w:rsidR="0055455D">
        <w:t xml:space="preserve"> the</w:t>
      </w:r>
      <w:r w:rsidR="0053588B">
        <w:t xml:space="preserve"> regulators. This research assignment</w:t>
      </w:r>
      <w:r w:rsidR="0055455D">
        <w:t>’s</w:t>
      </w:r>
      <w:r w:rsidR="0053588B">
        <w:t xml:space="preserve"> </w:t>
      </w:r>
      <w:r w:rsidR="007F7100">
        <w:t xml:space="preserve">ability to classify the articles on autonomous vehicle safety into either </w:t>
      </w:r>
      <w:r w:rsidR="009E616C">
        <w:t>“</w:t>
      </w:r>
      <w:r w:rsidR="007F7100">
        <w:t>technology</w:t>
      </w:r>
      <w:r w:rsidR="009E616C">
        <w:t>”</w:t>
      </w:r>
      <w:r w:rsidR="007F7100">
        <w:t xml:space="preserve"> or </w:t>
      </w:r>
      <w:r w:rsidR="009E616C">
        <w:t>“</w:t>
      </w:r>
      <w:r w:rsidR="007F7100">
        <w:t>safety</w:t>
      </w:r>
      <w:r w:rsidR="009E616C">
        <w:t>”</w:t>
      </w:r>
      <w:r w:rsidR="007F7100">
        <w:t xml:space="preserve"> related subtopics would help the organization’s various departments focus in on their interests </w:t>
      </w:r>
      <w:r w:rsidR="00134E3E">
        <w:t>quickly, without having to wade through ever growing number of articles that are out there on the topic.</w:t>
      </w:r>
      <w:r w:rsidR="009E616C">
        <w:t xml:space="preserve"> For </w:t>
      </w:r>
      <w:r w:rsidR="00807195">
        <w:t>example,</w:t>
      </w:r>
      <w:r w:rsidR="009E616C">
        <w:t xml:space="preserve"> </w:t>
      </w:r>
      <w:r w:rsidR="00AA63C8">
        <w:t xml:space="preserve">as </w:t>
      </w:r>
      <w:r w:rsidR="009E616C">
        <w:t>t</w:t>
      </w:r>
      <w:r w:rsidR="00134E3E">
        <w:t>he legal department will focus on safety laws, research department would focus on both the technology and safety</w:t>
      </w:r>
      <w:r w:rsidR="00AA63C8">
        <w:t>.</w:t>
      </w:r>
    </w:p>
    <w:p w:rsidR="00E614DD" w:rsidRDefault="00214AC2" w:rsidP="009D4EB3">
      <w:pPr>
        <w:pStyle w:val="SectionTitle"/>
        <w:jc w:val="left"/>
      </w:pPr>
      <w:sdt>
        <w:sdtPr>
          <w:alias w:val="Works Cited:"/>
          <w:tag w:val="Works Cited:"/>
          <w:id w:val="1884596268"/>
          <w:placeholder>
            <w:docPart w:val="30913474899949E2A7DA281684C210B4"/>
          </w:placeholder>
          <w:temporary/>
          <w:showingPlcHdr/>
          <w15:appearance w15:val="hidden"/>
        </w:sdtPr>
        <w:sdtEndPr/>
        <w:sdtContent>
          <w:r w:rsidR="009D4EB3" w:rsidRPr="007B17E3">
            <w:rPr>
              <w:b/>
            </w:rPr>
            <w:t>Works Cited</w:t>
          </w:r>
        </w:sdtContent>
      </w:sdt>
    </w:p>
    <w:p w:rsidR="0036465C" w:rsidRDefault="009E4668" w:rsidP="0036465C">
      <w:pPr>
        <w:autoSpaceDE w:val="0"/>
        <w:autoSpaceDN w:val="0"/>
        <w:adjustRightInd w:val="0"/>
        <w:spacing w:line="360" w:lineRule="auto"/>
        <w:ind w:left="720" w:hanging="720"/>
      </w:pPr>
      <w:r>
        <w:rPr>
          <w:rFonts w:ascii="Times New Roman" w:hAnsi="Times New Roman" w:cs="Times New Roman"/>
          <w:color w:val="000000"/>
        </w:rPr>
        <w:t xml:space="preserve"> </w:t>
      </w:r>
      <w:r w:rsidR="0036465C">
        <w:rPr>
          <w:rFonts w:ascii="Times New Roman" w:hAnsi="Times New Roman" w:cs="Times New Roman"/>
          <w:color w:val="000000"/>
        </w:rPr>
        <w:t>Lori, Alessandro.</w:t>
      </w:r>
      <w:r w:rsidR="00600145">
        <w:rPr>
          <w:rFonts w:ascii="Times New Roman" w:hAnsi="Times New Roman" w:cs="Times New Roman"/>
          <w:color w:val="000000"/>
        </w:rPr>
        <w:t xml:space="preserve"> (2020).</w:t>
      </w:r>
      <w:r w:rsidR="0036465C">
        <w:rPr>
          <w:rFonts w:ascii="Times New Roman" w:hAnsi="Times New Roman" w:cs="Times New Roman"/>
          <w:color w:val="000000"/>
        </w:rPr>
        <w:t xml:space="preserve"> Are Self-Driving Cars Safe? Retrieved from </w:t>
      </w:r>
      <w:r w:rsidR="0036465C">
        <w:rPr>
          <w:rFonts w:ascii="Times New Roman" w:hAnsi="Times New Roman" w:cs="Times New Roman"/>
          <w:color w:val="000000"/>
          <w:spacing w:val="4"/>
          <w:highlight w:val="white"/>
        </w:rPr>
        <w:t xml:space="preserve">  </w:t>
      </w:r>
      <w:r w:rsidR="0036465C">
        <w:rPr>
          <w:rFonts w:ascii="Times New Roman" w:hAnsi="Times New Roman" w:cs="Times New Roman"/>
          <w:color w:val="000000"/>
          <w:spacing w:val="4"/>
          <w:highlight w:val="white"/>
        </w:rPr>
        <w:br/>
      </w:r>
      <w:hyperlink r:id="rId13" w:history="1">
        <w:r w:rsidR="0036465C">
          <w:rPr>
            <w:rStyle w:val="Hyperlink"/>
          </w:rPr>
          <w:t>https://www.verizonconnect.com/resources/article/are-self-driving-cars-safe/</w:t>
        </w:r>
      </w:hyperlink>
    </w:p>
    <w:p w:rsidR="002C6FB8" w:rsidRDefault="002C6FB8" w:rsidP="0036465C">
      <w:pPr>
        <w:autoSpaceDE w:val="0"/>
        <w:autoSpaceDN w:val="0"/>
        <w:adjustRightInd w:val="0"/>
        <w:spacing w:line="360" w:lineRule="auto"/>
        <w:ind w:left="720" w:hanging="720"/>
      </w:pPr>
      <w:r>
        <w:rPr>
          <w:rFonts w:cstheme="minorHAnsi"/>
        </w:rPr>
        <w:t>Allssa, Walker</w:t>
      </w:r>
      <w:r w:rsidR="00600145">
        <w:rPr>
          <w:rFonts w:cstheme="minorHAnsi"/>
        </w:rPr>
        <w:t>.</w:t>
      </w:r>
      <w:r w:rsidR="0032444D">
        <w:rPr>
          <w:rFonts w:cstheme="minorHAnsi"/>
        </w:rPr>
        <w:t xml:space="preserve"> (2020)</w:t>
      </w:r>
      <w:r>
        <w:rPr>
          <w:rFonts w:cstheme="minorHAnsi"/>
        </w:rPr>
        <w:t xml:space="preserve">. Are self-driving cars safe for our cities? Retrieved from     </w:t>
      </w:r>
      <w:hyperlink r:id="rId14" w:history="1">
        <w:r>
          <w:rPr>
            <w:rStyle w:val="Hyperlink"/>
          </w:rPr>
          <w:t>https://www.curbed.com/2016/9/21/12991696/driverless-cars-safety-pros-cons</w:t>
        </w:r>
      </w:hyperlink>
    </w:p>
    <w:p w:rsidR="00352822" w:rsidRPr="00C2634D" w:rsidRDefault="00C2634D" w:rsidP="00C2634D">
      <w:pPr>
        <w:autoSpaceDE w:val="0"/>
        <w:autoSpaceDN w:val="0"/>
        <w:adjustRightInd w:val="0"/>
        <w:spacing w:line="360" w:lineRule="auto"/>
        <w:ind w:left="720" w:hanging="720"/>
        <w:rPr>
          <w:rFonts w:cstheme="minorHAnsi"/>
        </w:rPr>
      </w:pPr>
      <w:r w:rsidRPr="00C2634D">
        <w:rPr>
          <w:rFonts w:cstheme="minorHAnsi"/>
        </w:rPr>
        <w:t>Autonomous Vehicles</w:t>
      </w:r>
      <w:r>
        <w:rPr>
          <w:rFonts w:cstheme="minorHAnsi"/>
        </w:rPr>
        <w:t xml:space="preserve">. Retrieved from </w:t>
      </w:r>
      <w:r>
        <w:rPr>
          <w:rFonts w:cstheme="minorHAnsi"/>
        </w:rPr>
        <w:br/>
      </w:r>
      <w:hyperlink r:id="rId15" w:history="1">
        <w:r w:rsidRPr="00FC21F5">
          <w:rPr>
            <w:rStyle w:val="Hyperlink"/>
          </w:rPr>
          <w:t>https://www.ghsa.org/issues/autonomous-vehicles</w:t>
        </w:r>
      </w:hyperlink>
    </w:p>
    <w:p w:rsidR="0036465C" w:rsidRDefault="00BF087A" w:rsidP="00C2634D">
      <w:pPr>
        <w:autoSpaceDE w:val="0"/>
        <w:autoSpaceDN w:val="0"/>
        <w:adjustRightInd w:val="0"/>
        <w:spacing w:line="360" w:lineRule="auto"/>
        <w:ind w:left="720" w:hanging="720"/>
      </w:pPr>
      <w:r w:rsidRPr="00BF087A">
        <w:rPr>
          <w:rFonts w:cstheme="minorHAnsi"/>
        </w:rPr>
        <w:t xml:space="preserve">Kalra, </w:t>
      </w:r>
      <w:r w:rsidR="00AD279E">
        <w:rPr>
          <w:rFonts w:cstheme="minorHAnsi"/>
        </w:rPr>
        <w:t xml:space="preserve">N., </w:t>
      </w:r>
      <w:r w:rsidRPr="00BF087A">
        <w:rPr>
          <w:rFonts w:cstheme="minorHAnsi"/>
        </w:rPr>
        <w:t>Paddock</w:t>
      </w:r>
      <w:r w:rsidR="00AD279E">
        <w:rPr>
          <w:rFonts w:cstheme="minorHAnsi"/>
        </w:rPr>
        <w:t xml:space="preserve">, </w:t>
      </w:r>
      <w:r w:rsidR="00AD279E" w:rsidRPr="00BF087A">
        <w:rPr>
          <w:rFonts w:cstheme="minorHAnsi"/>
        </w:rPr>
        <w:t>Susan M.</w:t>
      </w:r>
      <w:r w:rsidR="007A453C">
        <w:rPr>
          <w:rFonts w:cstheme="minorHAnsi"/>
        </w:rPr>
        <w:t xml:space="preserve"> </w:t>
      </w:r>
      <w:r w:rsidR="00DD38B9">
        <w:rPr>
          <w:rFonts w:cstheme="minorHAnsi"/>
        </w:rPr>
        <w:t xml:space="preserve">(2016). </w:t>
      </w:r>
      <w:r w:rsidR="00C2634D">
        <w:rPr>
          <w:rFonts w:cstheme="minorHAnsi"/>
        </w:rPr>
        <w:t xml:space="preserve">Driving to Safety- How many Miles of Driving Would It Take to Demonstrate Autonomous Vehicle Reliability. Retrieved from </w:t>
      </w:r>
      <w:hyperlink r:id="rId16" w:history="1">
        <w:r w:rsidR="00C2634D">
          <w:rPr>
            <w:rStyle w:val="Hyperlink"/>
          </w:rPr>
          <w:t>https://www.rand.org/pubs/research_reports/RR1478.html</w:t>
        </w:r>
      </w:hyperlink>
    </w:p>
    <w:p w:rsidR="00C2634D" w:rsidRDefault="00085AB0" w:rsidP="00C2634D">
      <w:pPr>
        <w:autoSpaceDE w:val="0"/>
        <w:autoSpaceDN w:val="0"/>
        <w:adjustRightInd w:val="0"/>
        <w:spacing w:line="360" w:lineRule="auto"/>
        <w:ind w:left="720" w:hanging="720"/>
      </w:pPr>
      <w:r>
        <w:t xml:space="preserve"> </w:t>
      </w:r>
      <w:r w:rsidR="00C2634D">
        <w:rPr>
          <w:rFonts w:cstheme="minorHAnsi"/>
        </w:rPr>
        <w:t>Allssa, Walker.</w:t>
      </w:r>
      <w:r>
        <w:rPr>
          <w:rFonts w:cstheme="minorHAnsi"/>
        </w:rPr>
        <w:t xml:space="preserve"> (2018).</w:t>
      </w:r>
      <w:r w:rsidR="00C2634D">
        <w:rPr>
          <w:rFonts w:cstheme="minorHAnsi"/>
        </w:rPr>
        <w:t xml:space="preserve"> </w:t>
      </w:r>
      <w:r w:rsidR="00C2634D" w:rsidRPr="00C2634D">
        <w:rPr>
          <w:rFonts w:cstheme="minorHAnsi"/>
        </w:rPr>
        <w:t>It’s time to delete Uber from our cities</w:t>
      </w:r>
      <w:r w:rsidR="00C2634D">
        <w:rPr>
          <w:rFonts w:cstheme="minorHAnsi"/>
        </w:rPr>
        <w:t xml:space="preserve">. Retrieved from </w:t>
      </w:r>
      <w:r w:rsidR="00C2634D">
        <w:rPr>
          <w:rFonts w:cstheme="minorHAnsi"/>
        </w:rPr>
        <w:br/>
      </w:r>
      <w:hyperlink r:id="rId17" w:history="1">
        <w:r w:rsidR="00C2634D">
          <w:rPr>
            <w:rStyle w:val="Hyperlink"/>
          </w:rPr>
          <w:t>https://www.curbed.com/transportation/2018/3/23/17153200/delete-uber-cities</w:t>
        </w:r>
      </w:hyperlink>
    </w:p>
    <w:p w:rsidR="00F93F6E" w:rsidRDefault="00F93F6E" w:rsidP="00C2634D">
      <w:pPr>
        <w:autoSpaceDE w:val="0"/>
        <w:autoSpaceDN w:val="0"/>
        <w:adjustRightInd w:val="0"/>
        <w:spacing w:line="360" w:lineRule="auto"/>
        <w:ind w:left="720" w:hanging="720"/>
      </w:pPr>
    </w:p>
    <w:p w:rsidR="00F93F6E" w:rsidRDefault="00F93F6E" w:rsidP="00C2634D">
      <w:pPr>
        <w:autoSpaceDE w:val="0"/>
        <w:autoSpaceDN w:val="0"/>
        <w:adjustRightInd w:val="0"/>
        <w:spacing w:line="360" w:lineRule="auto"/>
        <w:ind w:left="720" w:hanging="720"/>
      </w:pPr>
    </w:p>
    <w:p w:rsidR="00F93F6E" w:rsidRDefault="00F93F6E" w:rsidP="00C2634D">
      <w:pPr>
        <w:autoSpaceDE w:val="0"/>
        <w:autoSpaceDN w:val="0"/>
        <w:adjustRightInd w:val="0"/>
        <w:spacing w:line="360" w:lineRule="auto"/>
        <w:ind w:left="720" w:hanging="720"/>
      </w:pPr>
    </w:p>
    <w:p w:rsidR="00F93F6E" w:rsidRDefault="00F93F6E" w:rsidP="00C2634D">
      <w:pPr>
        <w:autoSpaceDE w:val="0"/>
        <w:autoSpaceDN w:val="0"/>
        <w:adjustRightInd w:val="0"/>
        <w:spacing w:line="360" w:lineRule="auto"/>
        <w:ind w:left="720" w:hanging="720"/>
      </w:pPr>
    </w:p>
    <w:p w:rsidR="00F93F6E" w:rsidRDefault="00F93F6E" w:rsidP="00C2634D">
      <w:pPr>
        <w:autoSpaceDE w:val="0"/>
        <w:autoSpaceDN w:val="0"/>
        <w:adjustRightInd w:val="0"/>
        <w:spacing w:line="360" w:lineRule="auto"/>
        <w:ind w:left="720" w:hanging="720"/>
      </w:pPr>
    </w:p>
    <w:p w:rsidR="00F93F6E" w:rsidRDefault="00F93F6E" w:rsidP="00C2634D">
      <w:pPr>
        <w:autoSpaceDE w:val="0"/>
        <w:autoSpaceDN w:val="0"/>
        <w:adjustRightInd w:val="0"/>
        <w:spacing w:line="360" w:lineRule="auto"/>
        <w:ind w:left="720" w:hanging="720"/>
      </w:pPr>
    </w:p>
    <w:p w:rsidR="00F93F6E" w:rsidRDefault="00F93F6E" w:rsidP="00C2634D">
      <w:pPr>
        <w:autoSpaceDE w:val="0"/>
        <w:autoSpaceDN w:val="0"/>
        <w:adjustRightInd w:val="0"/>
        <w:spacing w:line="360" w:lineRule="auto"/>
        <w:ind w:left="720" w:hanging="720"/>
      </w:pPr>
    </w:p>
    <w:p w:rsidR="00F93F6E" w:rsidRDefault="00F93F6E" w:rsidP="00C2634D">
      <w:pPr>
        <w:autoSpaceDE w:val="0"/>
        <w:autoSpaceDN w:val="0"/>
        <w:adjustRightInd w:val="0"/>
        <w:spacing w:line="360" w:lineRule="auto"/>
        <w:ind w:left="720" w:hanging="720"/>
      </w:pPr>
    </w:p>
    <w:p w:rsidR="00F93F6E" w:rsidRDefault="00F93F6E" w:rsidP="00C2634D">
      <w:pPr>
        <w:autoSpaceDE w:val="0"/>
        <w:autoSpaceDN w:val="0"/>
        <w:adjustRightInd w:val="0"/>
        <w:spacing w:line="360" w:lineRule="auto"/>
        <w:ind w:left="720" w:hanging="720"/>
      </w:pPr>
    </w:p>
    <w:p w:rsidR="00F93F6E" w:rsidRDefault="00F93F6E" w:rsidP="00C2634D">
      <w:pPr>
        <w:autoSpaceDE w:val="0"/>
        <w:autoSpaceDN w:val="0"/>
        <w:adjustRightInd w:val="0"/>
        <w:spacing w:line="360" w:lineRule="auto"/>
        <w:ind w:left="720" w:hanging="720"/>
      </w:pPr>
    </w:p>
    <w:p w:rsidR="00F93F6E" w:rsidRDefault="00F93F6E" w:rsidP="00C2634D">
      <w:pPr>
        <w:autoSpaceDE w:val="0"/>
        <w:autoSpaceDN w:val="0"/>
        <w:adjustRightInd w:val="0"/>
        <w:spacing w:line="360" w:lineRule="auto"/>
        <w:ind w:left="720" w:hanging="720"/>
      </w:pPr>
    </w:p>
    <w:p w:rsidR="00F93F6E" w:rsidRDefault="00F93F6E" w:rsidP="00C2634D">
      <w:pPr>
        <w:autoSpaceDE w:val="0"/>
        <w:autoSpaceDN w:val="0"/>
        <w:adjustRightInd w:val="0"/>
        <w:spacing w:line="360" w:lineRule="auto"/>
        <w:ind w:left="720" w:hanging="720"/>
      </w:pPr>
    </w:p>
    <w:p w:rsidR="00F93F6E" w:rsidRDefault="00F93F6E" w:rsidP="00C2634D">
      <w:pPr>
        <w:autoSpaceDE w:val="0"/>
        <w:autoSpaceDN w:val="0"/>
        <w:adjustRightInd w:val="0"/>
        <w:spacing w:line="360" w:lineRule="auto"/>
        <w:ind w:left="720" w:hanging="720"/>
      </w:pPr>
    </w:p>
    <w:p w:rsidR="00F93F6E" w:rsidRDefault="00F93F6E" w:rsidP="00C2634D">
      <w:pPr>
        <w:autoSpaceDE w:val="0"/>
        <w:autoSpaceDN w:val="0"/>
        <w:adjustRightInd w:val="0"/>
        <w:spacing w:line="360" w:lineRule="auto"/>
        <w:ind w:left="720" w:hanging="720"/>
      </w:pPr>
    </w:p>
    <w:p w:rsidR="00F93F6E" w:rsidRDefault="00F93F6E" w:rsidP="00C2634D">
      <w:pPr>
        <w:autoSpaceDE w:val="0"/>
        <w:autoSpaceDN w:val="0"/>
        <w:adjustRightInd w:val="0"/>
        <w:spacing w:line="360" w:lineRule="auto"/>
        <w:ind w:left="720" w:hanging="720"/>
      </w:pPr>
    </w:p>
    <w:p w:rsidR="00F93F6E" w:rsidRDefault="00F93F6E" w:rsidP="00C2634D">
      <w:pPr>
        <w:autoSpaceDE w:val="0"/>
        <w:autoSpaceDN w:val="0"/>
        <w:adjustRightInd w:val="0"/>
        <w:spacing w:line="360" w:lineRule="auto"/>
        <w:ind w:left="720" w:hanging="720"/>
      </w:pPr>
    </w:p>
    <w:p w:rsidR="006C1192" w:rsidRDefault="006C1192" w:rsidP="00114C1C">
      <w:pPr>
        <w:autoSpaceDE w:val="0"/>
        <w:autoSpaceDN w:val="0"/>
        <w:adjustRightInd w:val="0"/>
        <w:spacing w:line="360" w:lineRule="auto"/>
        <w:ind w:firstLine="0"/>
      </w:pPr>
    </w:p>
    <w:p w:rsidR="00D74E8A" w:rsidRDefault="00D74E8A" w:rsidP="00114C1C">
      <w:pPr>
        <w:autoSpaceDE w:val="0"/>
        <w:autoSpaceDN w:val="0"/>
        <w:adjustRightInd w:val="0"/>
        <w:spacing w:line="360" w:lineRule="auto"/>
        <w:ind w:firstLine="0"/>
      </w:pPr>
    </w:p>
    <w:p w:rsidR="006C1192" w:rsidRDefault="006C1192" w:rsidP="00114C1C">
      <w:pPr>
        <w:autoSpaceDE w:val="0"/>
        <w:autoSpaceDN w:val="0"/>
        <w:adjustRightInd w:val="0"/>
        <w:spacing w:line="360" w:lineRule="auto"/>
        <w:ind w:firstLine="0"/>
      </w:pPr>
    </w:p>
    <w:p w:rsidR="00D74E8A" w:rsidRDefault="006C1192" w:rsidP="00114C1C">
      <w:pPr>
        <w:autoSpaceDE w:val="0"/>
        <w:autoSpaceDN w:val="0"/>
        <w:adjustRightInd w:val="0"/>
        <w:spacing w:line="360" w:lineRule="auto"/>
        <w:ind w:firstLine="0"/>
      </w:pPr>
      <w:r w:rsidRPr="00D74E8A">
        <w:rPr>
          <w:b/>
        </w:rPr>
        <w:lastRenderedPageBreak/>
        <w:t xml:space="preserve">Code output from </w:t>
      </w:r>
      <w:r w:rsidR="00D74E8A" w:rsidRPr="00D74E8A">
        <w:rPr>
          <w:b/>
        </w:rPr>
        <w:t>Spyder Editor</w:t>
      </w:r>
      <w:r w:rsidR="00D74E8A">
        <w:t xml:space="preserve"> (results can vary from the Jupyter notebook)</w:t>
      </w:r>
    </w:p>
    <w:p w:rsidR="00D74E8A" w:rsidRDefault="00D74E8A" w:rsidP="00114C1C">
      <w:pPr>
        <w:autoSpaceDE w:val="0"/>
        <w:autoSpaceDN w:val="0"/>
        <w:adjustRightInd w:val="0"/>
        <w:spacing w:line="360" w:lineRule="auto"/>
        <w:ind w:firstLine="0"/>
      </w:pPr>
    </w:p>
    <w:p w:rsidR="00D74E8A" w:rsidRPr="00D74E8A" w:rsidRDefault="00D74E8A" w:rsidP="00D74E8A">
      <w:pPr>
        <w:autoSpaceDE w:val="0"/>
        <w:autoSpaceDN w:val="0"/>
        <w:adjustRightInd w:val="0"/>
        <w:spacing w:line="360" w:lineRule="auto"/>
        <w:ind w:firstLine="0"/>
      </w:pPr>
      <w:r>
        <w:t>1.</w:t>
      </w:r>
      <w:r w:rsidRPr="00D74E8A">
        <w:rPr>
          <w:b/>
        </w:rPr>
        <w:t>MSDS453_A2_Part1_8_TFIDF_CV_Doc2Vec</w:t>
      </w:r>
      <w:r w:rsidRPr="00D74E8A">
        <w:t>.py</w:t>
      </w:r>
    </w:p>
    <w:tbl>
      <w:tblPr>
        <w:tblStyle w:val="TableGrid"/>
        <w:tblW w:w="0" w:type="auto"/>
        <w:tblLook w:val="04A0" w:firstRow="1" w:lastRow="0" w:firstColumn="1" w:lastColumn="0" w:noHBand="0" w:noVBand="1"/>
      </w:tblPr>
      <w:tblGrid>
        <w:gridCol w:w="9350"/>
      </w:tblGrid>
      <w:tr w:rsidR="00D74E8A" w:rsidTr="00D74E8A">
        <w:tc>
          <w:tcPr>
            <w:tcW w:w="9350" w:type="dxa"/>
          </w:tcPr>
          <w:p w:rsidR="00D74E8A" w:rsidRDefault="00D74E8A" w:rsidP="00D74E8A">
            <w:pPr>
              <w:autoSpaceDE w:val="0"/>
              <w:autoSpaceDN w:val="0"/>
              <w:adjustRightInd w:val="0"/>
              <w:spacing w:line="360" w:lineRule="auto"/>
              <w:ind w:firstLine="0"/>
            </w:pPr>
            <w:r>
              <w:t>DataFrame of the most important 6 terms.</w:t>
            </w:r>
          </w:p>
          <w:p w:rsidR="00D74E8A" w:rsidRDefault="00D74E8A" w:rsidP="00D74E8A">
            <w:pPr>
              <w:autoSpaceDE w:val="0"/>
              <w:autoSpaceDN w:val="0"/>
              <w:adjustRightInd w:val="0"/>
              <w:spacing w:line="360" w:lineRule="auto"/>
              <w:ind w:firstLine="0"/>
            </w:pPr>
          </w:p>
          <w:p w:rsidR="00D74E8A" w:rsidRDefault="00D74E8A" w:rsidP="00D74E8A">
            <w:pPr>
              <w:autoSpaceDE w:val="0"/>
              <w:autoSpaceDN w:val="0"/>
              <w:adjustRightInd w:val="0"/>
              <w:spacing w:line="360" w:lineRule="auto"/>
              <w:ind w:firstLine="0"/>
            </w:pPr>
          </w:p>
          <w:p w:rsidR="00D74E8A" w:rsidRDefault="00D74E8A" w:rsidP="00D74E8A">
            <w:pPr>
              <w:autoSpaceDE w:val="0"/>
              <w:autoSpaceDN w:val="0"/>
              <w:adjustRightInd w:val="0"/>
              <w:spacing w:line="360" w:lineRule="auto"/>
              <w:ind w:firstLine="0"/>
            </w:pPr>
            <w:r>
              <w:t>A1. Analyst Judgement derived important terms using CountVectorizer.</w:t>
            </w:r>
          </w:p>
          <w:p w:rsidR="00D74E8A" w:rsidRDefault="00D74E8A" w:rsidP="00D74E8A">
            <w:pPr>
              <w:autoSpaceDE w:val="0"/>
              <w:autoSpaceDN w:val="0"/>
              <w:adjustRightInd w:val="0"/>
              <w:spacing w:line="360" w:lineRule="auto"/>
              <w:ind w:firstLine="0"/>
            </w:pPr>
          </w:p>
          <w:p w:rsidR="00D74E8A" w:rsidRDefault="00D74E8A" w:rsidP="00D74E8A">
            <w:pPr>
              <w:autoSpaceDE w:val="0"/>
              <w:autoSpaceDN w:val="0"/>
              <w:adjustRightInd w:val="0"/>
              <w:spacing w:line="360" w:lineRule="auto"/>
              <w:ind w:firstLine="0"/>
            </w:pPr>
            <w:r>
              <w:t xml:space="preserve">               A1-Freq</w:t>
            </w:r>
          </w:p>
          <w:p w:rsidR="00D74E8A" w:rsidRDefault="00D74E8A" w:rsidP="00D74E8A">
            <w:pPr>
              <w:autoSpaceDE w:val="0"/>
              <w:autoSpaceDN w:val="0"/>
              <w:adjustRightInd w:val="0"/>
              <w:spacing w:line="360" w:lineRule="auto"/>
              <w:ind w:firstLine="0"/>
            </w:pPr>
            <w:r>
              <w:t xml:space="preserve">Terms                 </w:t>
            </w:r>
          </w:p>
          <w:p w:rsidR="00D74E8A" w:rsidRDefault="00D74E8A" w:rsidP="00D74E8A">
            <w:pPr>
              <w:autoSpaceDE w:val="0"/>
              <w:autoSpaceDN w:val="0"/>
              <w:adjustRightInd w:val="0"/>
              <w:spacing w:line="360" w:lineRule="auto"/>
              <w:ind w:firstLine="0"/>
            </w:pPr>
            <w:r>
              <w:t>vehicle      11.273263</w:t>
            </w:r>
          </w:p>
          <w:p w:rsidR="00D74E8A" w:rsidRDefault="00D74E8A" w:rsidP="00D74E8A">
            <w:pPr>
              <w:autoSpaceDE w:val="0"/>
              <w:autoSpaceDN w:val="0"/>
              <w:adjustRightInd w:val="0"/>
              <w:spacing w:line="360" w:lineRule="auto"/>
              <w:ind w:firstLine="0"/>
            </w:pPr>
            <w:proofErr w:type="spellStart"/>
            <w:r>
              <w:t>selfdriving</w:t>
            </w:r>
            <w:proofErr w:type="spellEnd"/>
            <w:r>
              <w:t xml:space="preserve">   6.707892</w:t>
            </w:r>
          </w:p>
          <w:p w:rsidR="00D74E8A" w:rsidRDefault="00D74E8A" w:rsidP="00D74E8A">
            <w:pPr>
              <w:autoSpaceDE w:val="0"/>
              <w:autoSpaceDN w:val="0"/>
              <w:adjustRightInd w:val="0"/>
              <w:spacing w:line="360" w:lineRule="auto"/>
              <w:ind w:firstLine="0"/>
            </w:pPr>
            <w:r>
              <w:t>autonomous    5.518257</w:t>
            </w:r>
          </w:p>
          <w:p w:rsidR="00D74E8A" w:rsidRDefault="00D74E8A" w:rsidP="00D74E8A">
            <w:pPr>
              <w:autoSpaceDE w:val="0"/>
              <w:autoSpaceDN w:val="0"/>
              <w:adjustRightInd w:val="0"/>
              <w:spacing w:line="360" w:lineRule="auto"/>
              <w:ind w:firstLine="0"/>
            </w:pPr>
            <w:r>
              <w:t>company       5.103651</w:t>
            </w:r>
          </w:p>
          <w:p w:rsidR="00D74E8A" w:rsidRDefault="00D74E8A" w:rsidP="00D74E8A">
            <w:pPr>
              <w:autoSpaceDE w:val="0"/>
              <w:autoSpaceDN w:val="0"/>
              <w:adjustRightInd w:val="0"/>
              <w:spacing w:line="360" w:lineRule="auto"/>
              <w:ind w:firstLine="0"/>
            </w:pPr>
            <w:r>
              <w:t>safety        4.186101</w:t>
            </w:r>
          </w:p>
          <w:p w:rsidR="00D74E8A" w:rsidRDefault="00D74E8A" w:rsidP="00D74E8A">
            <w:pPr>
              <w:autoSpaceDE w:val="0"/>
              <w:autoSpaceDN w:val="0"/>
              <w:adjustRightInd w:val="0"/>
              <w:spacing w:line="360" w:lineRule="auto"/>
              <w:ind w:firstLine="0"/>
            </w:pPr>
            <w:r>
              <w:t>technology    4.121319</w:t>
            </w:r>
          </w:p>
          <w:p w:rsidR="00D74E8A" w:rsidRDefault="00D74E8A" w:rsidP="00D74E8A">
            <w:pPr>
              <w:autoSpaceDE w:val="0"/>
              <w:autoSpaceDN w:val="0"/>
              <w:adjustRightInd w:val="0"/>
              <w:spacing w:line="360" w:lineRule="auto"/>
              <w:ind w:firstLine="0"/>
            </w:pPr>
          </w:p>
          <w:p w:rsidR="00D74E8A" w:rsidRDefault="00D74E8A" w:rsidP="00D74E8A">
            <w:pPr>
              <w:autoSpaceDE w:val="0"/>
              <w:autoSpaceDN w:val="0"/>
              <w:adjustRightInd w:val="0"/>
              <w:spacing w:line="360" w:lineRule="auto"/>
              <w:ind w:firstLine="0"/>
            </w:pPr>
            <w:r>
              <w:t>A2.TF-IDF derived important terms.</w:t>
            </w:r>
          </w:p>
          <w:p w:rsidR="00D74E8A" w:rsidRDefault="00D74E8A" w:rsidP="00D74E8A">
            <w:pPr>
              <w:autoSpaceDE w:val="0"/>
              <w:autoSpaceDN w:val="0"/>
              <w:adjustRightInd w:val="0"/>
              <w:spacing w:line="360" w:lineRule="auto"/>
              <w:ind w:firstLine="0"/>
            </w:pPr>
          </w:p>
          <w:p w:rsidR="00D74E8A" w:rsidRDefault="00D74E8A" w:rsidP="00D74E8A">
            <w:pPr>
              <w:autoSpaceDE w:val="0"/>
              <w:autoSpaceDN w:val="0"/>
              <w:adjustRightInd w:val="0"/>
              <w:spacing w:line="360" w:lineRule="auto"/>
              <w:ind w:firstLine="0"/>
            </w:pPr>
            <w:r>
              <w:t xml:space="preserve">             TFIDF-Freq</w:t>
            </w:r>
          </w:p>
          <w:p w:rsidR="00D74E8A" w:rsidRDefault="00D74E8A" w:rsidP="00D74E8A">
            <w:pPr>
              <w:autoSpaceDE w:val="0"/>
              <w:autoSpaceDN w:val="0"/>
              <w:adjustRightInd w:val="0"/>
              <w:spacing w:line="360" w:lineRule="auto"/>
              <w:ind w:firstLine="0"/>
            </w:pPr>
            <w:r>
              <w:t xml:space="preserve">Terms                  </w:t>
            </w:r>
          </w:p>
          <w:p w:rsidR="00D74E8A" w:rsidRDefault="00D74E8A" w:rsidP="00D74E8A">
            <w:pPr>
              <w:autoSpaceDE w:val="0"/>
              <w:autoSpaceDN w:val="0"/>
              <w:adjustRightInd w:val="0"/>
              <w:spacing w:line="360" w:lineRule="auto"/>
              <w:ind w:firstLine="0"/>
            </w:pPr>
            <w:r>
              <w:t>vehicle        0.238004</w:t>
            </w:r>
          </w:p>
          <w:p w:rsidR="00D74E8A" w:rsidRDefault="00D74E8A" w:rsidP="00D74E8A">
            <w:pPr>
              <w:autoSpaceDE w:val="0"/>
              <w:autoSpaceDN w:val="0"/>
              <w:adjustRightInd w:val="0"/>
              <w:spacing w:line="360" w:lineRule="auto"/>
              <w:ind w:firstLine="0"/>
            </w:pPr>
            <w:proofErr w:type="spellStart"/>
            <w:r>
              <w:t>selfdriving</w:t>
            </w:r>
            <w:proofErr w:type="spellEnd"/>
            <w:r>
              <w:t xml:space="preserve">    0.161158</w:t>
            </w:r>
          </w:p>
          <w:p w:rsidR="00D74E8A" w:rsidRDefault="00D74E8A" w:rsidP="00D74E8A">
            <w:pPr>
              <w:autoSpaceDE w:val="0"/>
              <w:autoSpaceDN w:val="0"/>
              <w:adjustRightInd w:val="0"/>
              <w:spacing w:line="360" w:lineRule="auto"/>
              <w:ind w:firstLine="0"/>
            </w:pPr>
            <w:r>
              <w:t>autonomous     0.147179</w:t>
            </w:r>
          </w:p>
          <w:p w:rsidR="00D74E8A" w:rsidRDefault="00D74E8A" w:rsidP="00D74E8A">
            <w:pPr>
              <w:autoSpaceDE w:val="0"/>
              <w:autoSpaceDN w:val="0"/>
              <w:adjustRightInd w:val="0"/>
              <w:spacing w:line="360" w:lineRule="auto"/>
              <w:ind w:firstLine="0"/>
            </w:pPr>
            <w:r>
              <w:t>company        0.140209</w:t>
            </w:r>
          </w:p>
          <w:p w:rsidR="00D74E8A" w:rsidRDefault="00D74E8A" w:rsidP="00D74E8A">
            <w:pPr>
              <w:autoSpaceDE w:val="0"/>
              <w:autoSpaceDN w:val="0"/>
              <w:adjustRightInd w:val="0"/>
              <w:spacing w:line="360" w:lineRule="auto"/>
              <w:ind w:firstLine="0"/>
            </w:pPr>
            <w:r>
              <w:t>technology     0.104772</w:t>
            </w:r>
          </w:p>
          <w:p w:rsidR="00D74E8A" w:rsidRDefault="00D74E8A" w:rsidP="00D74E8A">
            <w:pPr>
              <w:autoSpaceDE w:val="0"/>
              <w:autoSpaceDN w:val="0"/>
              <w:adjustRightInd w:val="0"/>
              <w:spacing w:line="360" w:lineRule="auto"/>
              <w:ind w:firstLine="0"/>
            </w:pPr>
            <w:r>
              <w:t>safety         0.104280</w:t>
            </w:r>
          </w:p>
          <w:p w:rsidR="00D74E8A" w:rsidRDefault="00D74E8A" w:rsidP="00D74E8A">
            <w:pPr>
              <w:autoSpaceDE w:val="0"/>
              <w:autoSpaceDN w:val="0"/>
              <w:adjustRightInd w:val="0"/>
              <w:spacing w:line="360" w:lineRule="auto"/>
              <w:ind w:firstLine="0"/>
            </w:pPr>
          </w:p>
          <w:p w:rsidR="00D74E8A" w:rsidRDefault="00D74E8A" w:rsidP="00D74E8A">
            <w:pPr>
              <w:autoSpaceDE w:val="0"/>
              <w:autoSpaceDN w:val="0"/>
              <w:adjustRightInd w:val="0"/>
              <w:spacing w:line="360" w:lineRule="auto"/>
              <w:ind w:firstLine="0"/>
            </w:pPr>
            <w:r>
              <w:t>A</w:t>
            </w:r>
            <w:proofErr w:type="gramStart"/>
            <w:r>
              <w:t>2.Doc</w:t>
            </w:r>
            <w:proofErr w:type="gramEnd"/>
            <w:r>
              <w:t>2Vec derived important terms.</w:t>
            </w:r>
          </w:p>
          <w:p w:rsidR="00D74E8A" w:rsidRDefault="00D74E8A" w:rsidP="00D74E8A">
            <w:pPr>
              <w:autoSpaceDE w:val="0"/>
              <w:autoSpaceDN w:val="0"/>
              <w:adjustRightInd w:val="0"/>
              <w:spacing w:line="360" w:lineRule="auto"/>
              <w:ind w:firstLine="0"/>
            </w:pPr>
          </w:p>
          <w:p w:rsidR="00D74E8A" w:rsidRDefault="00D74E8A" w:rsidP="00D74E8A">
            <w:pPr>
              <w:autoSpaceDE w:val="0"/>
              <w:autoSpaceDN w:val="0"/>
              <w:adjustRightInd w:val="0"/>
              <w:spacing w:line="360" w:lineRule="auto"/>
              <w:ind w:firstLine="0"/>
            </w:pPr>
            <w:r>
              <w:t xml:space="preserve">             A3-Doc2Vec-Count</w:t>
            </w:r>
          </w:p>
          <w:p w:rsidR="00D74E8A" w:rsidRDefault="00D74E8A" w:rsidP="00D74E8A">
            <w:pPr>
              <w:autoSpaceDE w:val="0"/>
              <w:autoSpaceDN w:val="0"/>
              <w:adjustRightInd w:val="0"/>
              <w:spacing w:line="360" w:lineRule="auto"/>
              <w:ind w:firstLine="0"/>
            </w:pPr>
            <w:r>
              <w:lastRenderedPageBreak/>
              <w:t xml:space="preserve">Terms                        </w:t>
            </w:r>
          </w:p>
          <w:p w:rsidR="00D74E8A" w:rsidRDefault="00D74E8A" w:rsidP="00D74E8A">
            <w:pPr>
              <w:autoSpaceDE w:val="0"/>
              <w:autoSpaceDN w:val="0"/>
              <w:adjustRightInd w:val="0"/>
              <w:spacing w:line="360" w:lineRule="auto"/>
              <w:ind w:firstLine="0"/>
            </w:pPr>
            <w:r>
              <w:t>vehicle                  9571</w:t>
            </w:r>
          </w:p>
          <w:p w:rsidR="00D74E8A" w:rsidRDefault="00D74E8A" w:rsidP="00D74E8A">
            <w:pPr>
              <w:autoSpaceDE w:val="0"/>
              <w:autoSpaceDN w:val="0"/>
              <w:adjustRightInd w:val="0"/>
              <w:spacing w:line="360" w:lineRule="auto"/>
              <w:ind w:firstLine="0"/>
            </w:pPr>
            <w:proofErr w:type="spellStart"/>
            <w:r>
              <w:t>selfdriving</w:t>
            </w:r>
            <w:proofErr w:type="spellEnd"/>
            <w:r>
              <w:t xml:space="preserve">              5695</w:t>
            </w:r>
          </w:p>
          <w:p w:rsidR="00D74E8A" w:rsidRDefault="00D74E8A" w:rsidP="00D74E8A">
            <w:pPr>
              <w:autoSpaceDE w:val="0"/>
              <w:autoSpaceDN w:val="0"/>
              <w:adjustRightInd w:val="0"/>
              <w:spacing w:line="360" w:lineRule="auto"/>
              <w:ind w:firstLine="0"/>
            </w:pPr>
            <w:r>
              <w:t>autonomous               4685</w:t>
            </w:r>
          </w:p>
          <w:p w:rsidR="00D74E8A" w:rsidRDefault="00D74E8A" w:rsidP="00D74E8A">
            <w:pPr>
              <w:autoSpaceDE w:val="0"/>
              <w:autoSpaceDN w:val="0"/>
              <w:adjustRightInd w:val="0"/>
              <w:spacing w:line="360" w:lineRule="auto"/>
              <w:ind w:firstLine="0"/>
            </w:pPr>
            <w:r>
              <w:t>company                  4333</w:t>
            </w:r>
          </w:p>
          <w:p w:rsidR="00D74E8A" w:rsidRDefault="00D74E8A" w:rsidP="00D74E8A">
            <w:pPr>
              <w:autoSpaceDE w:val="0"/>
              <w:autoSpaceDN w:val="0"/>
              <w:adjustRightInd w:val="0"/>
              <w:spacing w:line="360" w:lineRule="auto"/>
              <w:ind w:firstLine="0"/>
            </w:pPr>
            <w:r>
              <w:t>safety                   3554</w:t>
            </w:r>
          </w:p>
          <w:p w:rsidR="00D74E8A" w:rsidRDefault="00D74E8A" w:rsidP="00D74E8A">
            <w:pPr>
              <w:autoSpaceDE w:val="0"/>
              <w:autoSpaceDN w:val="0"/>
              <w:adjustRightInd w:val="0"/>
              <w:spacing w:line="360" w:lineRule="auto"/>
              <w:ind w:firstLine="0"/>
            </w:pPr>
            <w:r>
              <w:t>technology               3499</w:t>
            </w:r>
          </w:p>
          <w:p w:rsidR="00D74E8A" w:rsidRDefault="00D74E8A" w:rsidP="00D74E8A">
            <w:pPr>
              <w:autoSpaceDE w:val="0"/>
              <w:autoSpaceDN w:val="0"/>
              <w:adjustRightInd w:val="0"/>
              <w:spacing w:line="360" w:lineRule="auto"/>
              <w:ind w:firstLine="0"/>
            </w:pPr>
          </w:p>
          <w:p w:rsidR="00D74E8A" w:rsidRDefault="00D74E8A" w:rsidP="00D74E8A">
            <w:pPr>
              <w:autoSpaceDE w:val="0"/>
              <w:autoSpaceDN w:val="0"/>
              <w:adjustRightInd w:val="0"/>
              <w:spacing w:line="360" w:lineRule="auto"/>
              <w:ind w:firstLine="0"/>
            </w:pPr>
            <w:r>
              <w:t>DataFrame of the lower importance 6 terms.</w:t>
            </w:r>
          </w:p>
          <w:p w:rsidR="00D74E8A" w:rsidRDefault="00D74E8A" w:rsidP="00D74E8A">
            <w:pPr>
              <w:autoSpaceDE w:val="0"/>
              <w:autoSpaceDN w:val="0"/>
              <w:adjustRightInd w:val="0"/>
              <w:spacing w:line="360" w:lineRule="auto"/>
              <w:ind w:firstLine="0"/>
            </w:pPr>
            <w:r>
              <w:t>A1. Analyst Judgement derived least terms using CountVectorizer.</w:t>
            </w:r>
          </w:p>
          <w:p w:rsidR="00D74E8A" w:rsidRDefault="00D74E8A" w:rsidP="00D74E8A">
            <w:pPr>
              <w:autoSpaceDE w:val="0"/>
              <w:autoSpaceDN w:val="0"/>
              <w:adjustRightInd w:val="0"/>
              <w:spacing w:line="360" w:lineRule="auto"/>
              <w:ind w:firstLine="0"/>
            </w:pPr>
          </w:p>
          <w:p w:rsidR="00D74E8A" w:rsidRDefault="00D74E8A" w:rsidP="00D74E8A">
            <w:pPr>
              <w:autoSpaceDE w:val="0"/>
              <w:autoSpaceDN w:val="0"/>
              <w:adjustRightInd w:val="0"/>
              <w:spacing w:line="360" w:lineRule="auto"/>
              <w:ind w:firstLine="0"/>
            </w:pPr>
            <w:r>
              <w:t xml:space="preserve">           A1-Freq</w:t>
            </w:r>
          </w:p>
          <w:p w:rsidR="00D74E8A" w:rsidRDefault="00D74E8A" w:rsidP="00D74E8A">
            <w:pPr>
              <w:autoSpaceDE w:val="0"/>
              <w:autoSpaceDN w:val="0"/>
              <w:adjustRightInd w:val="0"/>
              <w:spacing w:line="360" w:lineRule="auto"/>
              <w:ind w:firstLine="0"/>
            </w:pPr>
            <w:r>
              <w:t xml:space="preserve">Terms             </w:t>
            </w:r>
          </w:p>
          <w:p w:rsidR="00D74E8A" w:rsidRDefault="00D74E8A" w:rsidP="00D74E8A">
            <w:pPr>
              <w:autoSpaceDE w:val="0"/>
              <w:autoSpaceDN w:val="0"/>
              <w:adjustRightInd w:val="0"/>
              <w:spacing w:line="360" w:lineRule="auto"/>
              <w:ind w:firstLine="0"/>
            </w:pPr>
            <w:proofErr w:type="gramStart"/>
            <w:r>
              <w:t>engineer  0.620730</w:t>
            </w:r>
            <w:proofErr w:type="gramEnd"/>
          </w:p>
          <w:p w:rsidR="00D74E8A" w:rsidRDefault="00D74E8A" w:rsidP="00D74E8A">
            <w:pPr>
              <w:autoSpaceDE w:val="0"/>
              <w:autoSpaceDN w:val="0"/>
              <w:adjustRightInd w:val="0"/>
              <w:spacing w:line="360" w:lineRule="auto"/>
              <w:ind w:firstLine="0"/>
            </w:pPr>
            <w:r>
              <w:t>transit   0.619552</w:t>
            </w:r>
          </w:p>
          <w:p w:rsidR="00D74E8A" w:rsidRDefault="00D74E8A" w:rsidP="00D74E8A">
            <w:pPr>
              <w:autoSpaceDE w:val="0"/>
              <w:autoSpaceDN w:val="0"/>
              <w:adjustRightInd w:val="0"/>
              <w:spacing w:line="360" w:lineRule="auto"/>
              <w:ind w:firstLine="0"/>
            </w:pPr>
            <w:r>
              <w:t>policy    0.619552</w:t>
            </w:r>
          </w:p>
          <w:p w:rsidR="00D74E8A" w:rsidRDefault="00D74E8A" w:rsidP="00D74E8A">
            <w:pPr>
              <w:autoSpaceDE w:val="0"/>
              <w:autoSpaceDN w:val="0"/>
              <w:adjustRightInd w:val="0"/>
              <w:spacing w:line="360" w:lineRule="auto"/>
              <w:ind w:firstLine="0"/>
            </w:pPr>
            <w:proofErr w:type="gramStart"/>
            <w:r>
              <w:t>electric  0.613663</w:t>
            </w:r>
            <w:proofErr w:type="gramEnd"/>
          </w:p>
          <w:p w:rsidR="00D74E8A" w:rsidRDefault="00D74E8A" w:rsidP="00D74E8A">
            <w:pPr>
              <w:autoSpaceDE w:val="0"/>
              <w:autoSpaceDN w:val="0"/>
              <w:adjustRightInd w:val="0"/>
              <w:spacing w:line="360" w:lineRule="auto"/>
              <w:ind w:firstLine="0"/>
            </w:pPr>
            <w:r>
              <w:t>better    0.612485</w:t>
            </w:r>
          </w:p>
          <w:p w:rsidR="00D74E8A" w:rsidRDefault="00D74E8A" w:rsidP="00D74E8A">
            <w:pPr>
              <w:autoSpaceDE w:val="0"/>
              <w:autoSpaceDN w:val="0"/>
              <w:adjustRightInd w:val="0"/>
              <w:spacing w:line="360" w:lineRule="auto"/>
              <w:ind w:firstLine="0"/>
            </w:pPr>
            <w:r>
              <w:t>rule      0.604240</w:t>
            </w:r>
          </w:p>
          <w:p w:rsidR="00D74E8A" w:rsidRDefault="00D74E8A" w:rsidP="00D74E8A">
            <w:pPr>
              <w:autoSpaceDE w:val="0"/>
              <w:autoSpaceDN w:val="0"/>
              <w:adjustRightInd w:val="0"/>
              <w:spacing w:line="360" w:lineRule="auto"/>
              <w:ind w:firstLine="0"/>
            </w:pPr>
          </w:p>
          <w:p w:rsidR="00D74E8A" w:rsidRDefault="00D74E8A" w:rsidP="00D74E8A">
            <w:pPr>
              <w:autoSpaceDE w:val="0"/>
              <w:autoSpaceDN w:val="0"/>
              <w:adjustRightInd w:val="0"/>
              <w:spacing w:line="360" w:lineRule="auto"/>
              <w:ind w:firstLine="0"/>
            </w:pPr>
            <w:r>
              <w:t>A2.TF-IDF derived least important terms.</w:t>
            </w:r>
          </w:p>
          <w:p w:rsidR="00D74E8A" w:rsidRDefault="00D74E8A" w:rsidP="00D74E8A">
            <w:pPr>
              <w:autoSpaceDE w:val="0"/>
              <w:autoSpaceDN w:val="0"/>
              <w:adjustRightInd w:val="0"/>
              <w:spacing w:line="360" w:lineRule="auto"/>
              <w:ind w:firstLine="0"/>
            </w:pPr>
          </w:p>
          <w:p w:rsidR="00D74E8A" w:rsidRDefault="00D74E8A" w:rsidP="00D74E8A">
            <w:pPr>
              <w:autoSpaceDE w:val="0"/>
              <w:autoSpaceDN w:val="0"/>
              <w:adjustRightInd w:val="0"/>
              <w:spacing w:line="360" w:lineRule="auto"/>
              <w:ind w:firstLine="0"/>
            </w:pPr>
            <w:r>
              <w:t xml:space="preserve">            TFIDF-Freq</w:t>
            </w:r>
          </w:p>
          <w:p w:rsidR="00D74E8A" w:rsidRDefault="00D74E8A" w:rsidP="00D74E8A">
            <w:pPr>
              <w:autoSpaceDE w:val="0"/>
              <w:autoSpaceDN w:val="0"/>
              <w:adjustRightInd w:val="0"/>
              <w:spacing w:line="360" w:lineRule="auto"/>
              <w:ind w:firstLine="0"/>
            </w:pPr>
            <w:r>
              <w:t xml:space="preserve">Terms                 </w:t>
            </w:r>
          </w:p>
          <w:p w:rsidR="00D74E8A" w:rsidRDefault="00D74E8A" w:rsidP="00D74E8A">
            <w:pPr>
              <w:autoSpaceDE w:val="0"/>
              <w:autoSpaceDN w:val="0"/>
              <w:adjustRightInd w:val="0"/>
              <w:spacing w:line="360" w:lineRule="auto"/>
              <w:ind w:firstLine="0"/>
            </w:pPr>
            <w:r>
              <w:t>question      0.024738</w:t>
            </w:r>
          </w:p>
          <w:p w:rsidR="00D74E8A" w:rsidRDefault="00D74E8A" w:rsidP="00D74E8A">
            <w:pPr>
              <w:autoSpaceDE w:val="0"/>
              <w:autoSpaceDN w:val="0"/>
              <w:adjustRightInd w:val="0"/>
              <w:spacing w:line="360" w:lineRule="auto"/>
              <w:ind w:firstLine="0"/>
            </w:pPr>
            <w:r>
              <w:t>rule          0.024702</w:t>
            </w:r>
          </w:p>
          <w:p w:rsidR="00D74E8A" w:rsidRDefault="00D74E8A" w:rsidP="00D74E8A">
            <w:pPr>
              <w:autoSpaceDE w:val="0"/>
              <w:autoSpaceDN w:val="0"/>
              <w:adjustRightInd w:val="0"/>
              <w:spacing w:line="360" w:lineRule="auto"/>
              <w:ind w:firstLine="0"/>
            </w:pPr>
            <w:r>
              <w:t>government    0.024479</w:t>
            </w:r>
          </w:p>
          <w:p w:rsidR="00D74E8A" w:rsidRDefault="00D74E8A" w:rsidP="00D74E8A">
            <w:pPr>
              <w:autoSpaceDE w:val="0"/>
              <w:autoSpaceDN w:val="0"/>
              <w:adjustRightInd w:val="0"/>
              <w:spacing w:line="360" w:lineRule="auto"/>
              <w:ind w:firstLine="0"/>
            </w:pPr>
            <w:r>
              <w:t>driven        0.023059</w:t>
            </w:r>
          </w:p>
          <w:p w:rsidR="00D74E8A" w:rsidRDefault="00D74E8A" w:rsidP="00D74E8A">
            <w:pPr>
              <w:autoSpaceDE w:val="0"/>
              <w:autoSpaceDN w:val="0"/>
              <w:adjustRightInd w:val="0"/>
              <w:spacing w:line="360" w:lineRule="auto"/>
              <w:ind w:firstLine="0"/>
            </w:pPr>
            <w:r>
              <w:t>standard      0.022549</w:t>
            </w:r>
          </w:p>
          <w:p w:rsidR="00D74E8A" w:rsidRDefault="00D74E8A" w:rsidP="00D74E8A">
            <w:pPr>
              <w:autoSpaceDE w:val="0"/>
              <w:autoSpaceDN w:val="0"/>
              <w:adjustRightInd w:val="0"/>
              <w:spacing w:line="360" w:lineRule="auto"/>
              <w:ind w:firstLine="0"/>
            </w:pPr>
            <w:r>
              <w:t>policy        0.020624</w:t>
            </w:r>
          </w:p>
          <w:p w:rsidR="00D74E8A" w:rsidRDefault="00D74E8A" w:rsidP="00D74E8A">
            <w:pPr>
              <w:autoSpaceDE w:val="0"/>
              <w:autoSpaceDN w:val="0"/>
              <w:adjustRightInd w:val="0"/>
              <w:spacing w:line="360" w:lineRule="auto"/>
              <w:ind w:firstLine="0"/>
            </w:pPr>
          </w:p>
          <w:p w:rsidR="00D74E8A" w:rsidRDefault="00D74E8A" w:rsidP="00D74E8A">
            <w:pPr>
              <w:autoSpaceDE w:val="0"/>
              <w:autoSpaceDN w:val="0"/>
              <w:adjustRightInd w:val="0"/>
              <w:spacing w:line="360" w:lineRule="auto"/>
              <w:ind w:firstLine="0"/>
            </w:pPr>
            <w:r>
              <w:lastRenderedPageBreak/>
              <w:t>A</w:t>
            </w:r>
            <w:proofErr w:type="gramStart"/>
            <w:r>
              <w:t>2.Doc</w:t>
            </w:r>
            <w:proofErr w:type="gramEnd"/>
            <w:r>
              <w:t>2Vec derived least important terms.</w:t>
            </w:r>
          </w:p>
          <w:p w:rsidR="00D74E8A" w:rsidRDefault="00D74E8A" w:rsidP="00D74E8A">
            <w:pPr>
              <w:autoSpaceDE w:val="0"/>
              <w:autoSpaceDN w:val="0"/>
              <w:adjustRightInd w:val="0"/>
              <w:spacing w:line="360" w:lineRule="auto"/>
              <w:ind w:firstLine="0"/>
            </w:pPr>
          </w:p>
          <w:p w:rsidR="00D74E8A" w:rsidRDefault="00D74E8A" w:rsidP="00D74E8A">
            <w:pPr>
              <w:autoSpaceDE w:val="0"/>
              <w:autoSpaceDN w:val="0"/>
              <w:adjustRightInd w:val="0"/>
              <w:spacing w:line="360" w:lineRule="auto"/>
              <w:ind w:firstLine="0"/>
            </w:pPr>
            <w:r>
              <w:t xml:space="preserve">             A3-Doc2Vec-Count</w:t>
            </w:r>
          </w:p>
          <w:p w:rsidR="00D74E8A" w:rsidRDefault="00D74E8A" w:rsidP="00D74E8A">
            <w:pPr>
              <w:autoSpaceDE w:val="0"/>
              <w:autoSpaceDN w:val="0"/>
              <w:adjustRightInd w:val="0"/>
              <w:spacing w:line="360" w:lineRule="auto"/>
              <w:ind w:firstLine="0"/>
            </w:pPr>
            <w:r>
              <w:t xml:space="preserve">Terms                        </w:t>
            </w:r>
          </w:p>
          <w:p w:rsidR="00D74E8A" w:rsidRDefault="00D74E8A" w:rsidP="00D74E8A">
            <w:pPr>
              <w:autoSpaceDE w:val="0"/>
              <w:autoSpaceDN w:val="0"/>
              <w:adjustRightInd w:val="0"/>
              <w:spacing w:line="360" w:lineRule="auto"/>
              <w:ind w:firstLine="0"/>
            </w:pPr>
            <w:r>
              <w:t>star                        2</w:t>
            </w:r>
          </w:p>
          <w:p w:rsidR="00D74E8A" w:rsidRDefault="00D74E8A" w:rsidP="00D74E8A">
            <w:pPr>
              <w:autoSpaceDE w:val="0"/>
              <w:autoSpaceDN w:val="0"/>
              <w:adjustRightInd w:val="0"/>
              <w:spacing w:line="360" w:lineRule="auto"/>
              <w:ind w:firstLine="0"/>
            </w:pPr>
            <w:r>
              <w:t>telemetry                   2</w:t>
            </w:r>
          </w:p>
          <w:p w:rsidR="00D74E8A" w:rsidRDefault="00D74E8A" w:rsidP="00D74E8A">
            <w:pPr>
              <w:autoSpaceDE w:val="0"/>
              <w:autoSpaceDN w:val="0"/>
              <w:adjustRightInd w:val="0"/>
              <w:spacing w:line="360" w:lineRule="auto"/>
              <w:ind w:firstLine="0"/>
            </w:pPr>
            <w:r>
              <w:t>canceling                   2</w:t>
            </w:r>
          </w:p>
          <w:p w:rsidR="00D74E8A" w:rsidRDefault="00D74E8A" w:rsidP="00D74E8A">
            <w:pPr>
              <w:autoSpaceDE w:val="0"/>
              <w:autoSpaceDN w:val="0"/>
              <w:adjustRightInd w:val="0"/>
              <w:spacing w:line="360" w:lineRule="auto"/>
              <w:ind w:firstLine="0"/>
            </w:pPr>
            <w:proofErr w:type="spellStart"/>
            <w:r>
              <w:t>techified</w:t>
            </w:r>
            <w:proofErr w:type="spellEnd"/>
            <w:r>
              <w:t xml:space="preserve">                   2</w:t>
            </w:r>
          </w:p>
          <w:p w:rsidR="00D74E8A" w:rsidRDefault="00D74E8A" w:rsidP="00D74E8A">
            <w:pPr>
              <w:autoSpaceDE w:val="0"/>
              <w:autoSpaceDN w:val="0"/>
              <w:adjustRightInd w:val="0"/>
              <w:spacing w:line="360" w:lineRule="auto"/>
              <w:ind w:firstLine="0"/>
            </w:pPr>
            <w:proofErr w:type="gramStart"/>
            <w:r>
              <w:t>accordingly</w:t>
            </w:r>
            <w:proofErr w:type="gramEnd"/>
            <w:r>
              <w:t xml:space="preserve">                 2</w:t>
            </w:r>
          </w:p>
          <w:p w:rsidR="00D74E8A" w:rsidRDefault="00D74E8A" w:rsidP="00D74E8A">
            <w:pPr>
              <w:autoSpaceDE w:val="0"/>
              <w:autoSpaceDN w:val="0"/>
              <w:adjustRightInd w:val="0"/>
              <w:spacing w:line="360" w:lineRule="auto"/>
              <w:ind w:firstLine="0"/>
            </w:pPr>
            <w:r>
              <w:t>innovating                  2</w:t>
            </w:r>
          </w:p>
          <w:p w:rsidR="00D74E8A" w:rsidRDefault="00D74E8A" w:rsidP="00D74E8A">
            <w:pPr>
              <w:autoSpaceDE w:val="0"/>
              <w:autoSpaceDN w:val="0"/>
              <w:adjustRightInd w:val="0"/>
              <w:spacing w:line="360" w:lineRule="auto"/>
              <w:ind w:firstLine="0"/>
            </w:pPr>
            <w:r>
              <w:t>Safety Count:334, Technology Count:515, Equal Count:0</w:t>
            </w:r>
          </w:p>
          <w:p w:rsidR="00D74E8A" w:rsidRDefault="00D74E8A" w:rsidP="00D74E8A">
            <w:pPr>
              <w:autoSpaceDE w:val="0"/>
              <w:autoSpaceDN w:val="0"/>
              <w:adjustRightInd w:val="0"/>
              <w:spacing w:line="360" w:lineRule="auto"/>
              <w:ind w:firstLine="0"/>
            </w:pPr>
          </w:p>
          <w:p w:rsidR="00D74E8A" w:rsidRDefault="00D74E8A" w:rsidP="00D74E8A">
            <w:pPr>
              <w:autoSpaceDE w:val="0"/>
              <w:autoSpaceDN w:val="0"/>
              <w:adjustRightInd w:val="0"/>
              <w:spacing w:line="360" w:lineRule="auto"/>
              <w:ind w:firstLine="0"/>
            </w:pPr>
            <w:r>
              <w:t>Manually derived Class Terms and the derived Equivalent Classes from the data above.</w:t>
            </w:r>
          </w:p>
          <w:p w:rsidR="00D74E8A" w:rsidRDefault="00D74E8A" w:rsidP="00D74E8A">
            <w:pPr>
              <w:autoSpaceDE w:val="0"/>
              <w:autoSpaceDN w:val="0"/>
              <w:adjustRightInd w:val="0"/>
              <w:spacing w:line="360" w:lineRule="auto"/>
              <w:ind w:firstLine="0"/>
            </w:pPr>
          </w:p>
          <w:p w:rsidR="00D74E8A" w:rsidRDefault="00D74E8A" w:rsidP="00D74E8A">
            <w:pPr>
              <w:autoSpaceDE w:val="0"/>
              <w:autoSpaceDN w:val="0"/>
              <w:adjustRightInd w:val="0"/>
              <w:spacing w:line="360" w:lineRule="auto"/>
              <w:ind w:firstLine="0"/>
            </w:pPr>
            <w:r>
              <w:t xml:space="preserve">               Manually </w:t>
            </w:r>
            <w:proofErr w:type="gramStart"/>
            <w:r>
              <w:t>Derived  Equivalent</w:t>
            </w:r>
            <w:proofErr w:type="gramEnd"/>
            <w:r>
              <w:t xml:space="preserve">     Terms                                                              </w:t>
            </w:r>
          </w:p>
          <w:p w:rsidR="00D74E8A" w:rsidRDefault="00D74E8A" w:rsidP="00D74E8A">
            <w:pPr>
              <w:autoSpaceDE w:val="0"/>
              <w:autoSpaceDN w:val="0"/>
              <w:adjustRightInd w:val="0"/>
              <w:spacing w:line="360" w:lineRule="auto"/>
              <w:ind w:firstLine="0"/>
            </w:pPr>
            <w:r>
              <w:t xml:space="preserve">Class Terms                                                                                                        </w:t>
            </w:r>
          </w:p>
          <w:p w:rsidR="00D74E8A" w:rsidRDefault="00D74E8A" w:rsidP="00D74E8A">
            <w:pPr>
              <w:autoSpaceDE w:val="0"/>
              <w:autoSpaceDN w:val="0"/>
              <w:adjustRightInd w:val="0"/>
              <w:spacing w:line="360" w:lineRule="auto"/>
              <w:ind w:firstLine="0"/>
            </w:pPr>
            <w:r>
              <w:t xml:space="preserve">safety           </w:t>
            </w:r>
            <w:proofErr w:type="spellStart"/>
            <w:r>
              <w:t>safety</w:t>
            </w:r>
            <w:proofErr w:type="spellEnd"/>
            <w:r>
              <w:t xml:space="preserve">   crash      people    driver        human    </w:t>
            </w:r>
            <w:proofErr w:type="gramStart"/>
            <w:r>
              <w:t>policy  standard</w:t>
            </w:r>
            <w:proofErr w:type="gramEnd"/>
            <w:r>
              <w:t xml:space="preserve">    rule  government  testing</w:t>
            </w:r>
          </w:p>
          <w:p w:rsidR="00D74E8A" w:rsidRDefault="00D74E8A" w:rsidP="00D74E8A">
            <w:pPr>
              <w:autoSpaceDE w:val="0"/>
              <w:autoSpaceDN w:val="0"/>
              <w:adjustRightInd w:val="0"/>
              <w:spacing w:line="360" w:lineRule="auto"/>
              <w:ind w:firstLine="0"/>
            </w:pPr>
            <w:r>
              <w:t xml:space="preserve">technology   </w:t>
            </w:r>
            <w:proofErr w:type="spellStart"/>
            <w:r>
              <w:t>technology</w:t>
            </w:r>
            <w:proofErr w:type="spellEnd"/>
            <w:r>
              <w:t xml:space="preserve">   </w:t>
            </w:r>
            <w:proofErr w:type="gramStart"/>
            <w:r>
              <w:t>lidar  autonomous</w:t>
            </w:r>
            <w:proofErr w:type="gramEnd"/>
            <w:r>
              <w:t xml:space="preserve">  research  </w:t>
            </w:r>
            <w:proofErr w:type="spellStart"/>
            <w:r>
              <w:t>selfdriving</w:t>
            </w:r>
            <w:proofErr w:type="spellEnd"/>
            <w:r>
              <w:t xml:space="preserve">  electric  engineer  system                     </w:t>
            </w:r>
          </w:p>
        </w:tc>
      </w:tr>
    </w:tbl>
    <w:p w:rsidR="00114C1C" w:rsidRPr="00114C1C" w:rsidRDefault="00114C1C" w:rsidP="00114C1C">
      <w:pPr>
        <w:autoSpaceDE w:val="0"/>
        <w:autoSpaceDN w:val="0"/>
        <w:adjustRightInd w:val="0"/>
        <w:spacing w:line="360" w:lineRule="auto"/>
        <w:ind w:firstLine="0"/>
        <w:rPr>
          <w:b/>
        </w:rPr>
      </w:pPr>
      <w:r>
        <w:lastRenderedPageBreak/>
        <w:br/>
      </w:r>
    </w:p>
    <w:p w:rsidR="00D74E8A" w:rsidRPr="0036465C" w:rsidRDefault="00D74E8A" w:rsidP="00D74E8A">
      <w:pPr>
        <w:autoSpaceDE w:val="0"/>
        <w:autoSpaceDN w:val="0"/>
        <w:adjustRightInd w:val="0"/>
        <w:spacing w:line="360" w:lineRule="auto"/>
        <w:ind w:firstLine="0"/>
      </w:pPr>
      <w:r>
        <w:t xml:space="preserve">2. </w:t>
      </w:r>
      <w:r w:rsidRPr="00D74E8A">
        <w:t>MSDS453_A2_Part9_10_ManualGeneratedLabels.py</w:t>
      </w:r>
    </w:p>
    <w:tbl>
      <w:tblPr>
        <w:tblStyle w:val="TableGrid"/>
        <w:tblW w:w="0" w:type="auto"/>
        <w:tblLook w:val="04A0" w:firstRow="1" w:lastRow="0" w:firstColumn="1" w:lastColumn="0" w:noHBand="0" w:noVBand="1"/>
      </w:tblPr>
      <w:tblGrid>
        <w:gridCol w:w="9350"/>
      </w:tblGrid>
      <w:tr w:rsidR="00D74E8A" w:rsidTr="00D74E8A">
        <w:tc>
          <w:tcPr>
            <w:tcW w:w="9350" w:type="dxa"/>
          </w:tcPr>
          <w:p w:rsidR="00D74E8A" w:rsidRDefault="00D74E8A" w:rsidP="00D74E8A">
            <w:pPr>
              <w:autoSpaceDE w:val="0"/>
              <w:autoSpaceDN w:val="0"/>
              <w:adjustRightInd w:val="0"/>
              <w:spacing w:line="360" w:lineRule="auto"/>
              <w:ind w:firstLine="0"/>
            </w:pPr>
            <w:r>
              <w:t>Number of processor cores: 16</w:t>
            </w:r>
          </w:p>
          <w:p w:rsidR="00D74E8A" w:rsidRDefault="00D74E8A" w:rsidP="00D74E8A">
            <w:pPr>
              <w:autoSpaceDE w:val="0"/>
              <w:autoSpaceDN w:val="0"/>
              <w:adjustRightInd w:val="0"/>
              <w:spacing w:line="360" w:lineRule="auto"/>
              <w:ind w:firstLine="0"/>
            </w:pPr>
          </w:p>
          <w:p w:rsidR="00D74E8A" w:rsidRDefault="00D74E8A" w:rsidP="00D74E8A">
            <w:pPr>
              <w:autoSpaceDE w:val="0"/>
              <w:autoSpaceDN w:val="0"/>
              <w:adjustRightInd w:val="0"/>
              <w:spacing w:line="360" w:lineRule="auto"/>
              <w:ind w:firstLine="0"/>
            </w:pPr>
            <w:r>
              <w:t>Count Vectorization. . .</w:t>
            </w:r>
          </w:p>
          <w:p w:rsidR="00D74E8A" w:rsidRDefault="00D74E8A" w:rsidP="00D74E8A">
            <w:pPr>
              <w:autoSpaceDE w:val="0"/>
              <w:autoSpaceDN w:val="0"/>
              <w:adjustRightInd w:val="0"/>
              <w:spacing w:line="360" w:lineRule="auto"/>
              <w:ind w:firstLine="0"/>
            </w:pPr>
          </w:p>
          <w:p w:rsidR="00D74E8A" w:rsidRDefault="00D74E8A" w:rsidP="00D74E8A">
            <w:pPr>
              <w:autoSpaceDE w:val="0"/>
              <w:autoSpaceDN w:val="0"/>
              <w:adjustRightInd w:val="0"/>
              <w:spacing w:line="360" w:lineRule="auto"/>
              <w:ind w:firstLine="0"/>
            </w:pPr>
            <w:r>
              <w:t>TFIDF vectorization. . .</w:t>
            </w:r>
          </w:p>
          <w:p w:rsidR="00D74E8A" w:rsidRDefault="00D74E8A" w:rsidP="00D74E8A">
            <w:pPr>
              <w:autoSpaceDE w:val="0"/>
              <w:autoSpaceDN w:val="0"/>
              <w:adjustRightInd w:val="0"/>
              <w:spacing w:line="360" w:lineRule="auto"/>
              <w:ind w:firstLine="0"/>
            </w:pPr>
          </w:p>
          <w:p w:rsidR="00D74E8A" w:rsidRDefault="00D74E8A" w:rsidP="00D74E8A">
            <w:pPr>
              <w:autoSpaceDE w:val="0"/>
              <w:autoSpaceDN w:val="0"/>
              <w:adjustRightInd w:val="0"/>
              <w:spacing w:line="360" w:lineRule="auto"/>
              <w:ind w:firstLine="0"/>
            </w:pPr>
            <w:r>
              <w:t xml:space="preserve">Doc2Vec Vectorization (50 </w:t>
            </w:r>
            <w:proofErr w:type="gramStart"/>
            <w:r>
              <w:t>dimensions). . .</w:t>
            </w:r>
            <w:proofErr w:type="gramEnd"/>
          </w:p>
          <w:p w:rsidR="00D74E8A" w:rsidRDefault="00D74E8A" w:rsidP="00D74E8A">
            <w:pPr>
              <w:autoSpaceDE w:val="0"/>
              <w:autoSpaceDN w:val="0"/>
              <w:adjustRightInd w:val="0"/>
              <w:spacing w:line="360" w:lineRule="auto"/>
              <w:ind w:firstLine="0"/>
            </w:pPr>
          </w:p>
          <w:p w:rsidR="00D74E8A" w:rsidRDefault="00D74E8A" w:rsidP="00D74E8A">
            <w:pPr>
              <w:autoSpaceDE w:val="0"/>
              <w:autoSpaceDN w:val="0"/>
              <w:adjustRightInd w:val="0"/>
              <w:spacing w:line="360" w:lineRule="auto"/>
              <w:ind w:firstLine="0"/>
            </w:pPr>
            <w:r>
              <w:t xml:space="preserve">Doc2Vec Vectorization (100 </w:t>
            </w:r>
            <w:proofErr w:type="gramStart"/>
            <w:r>
              <w:t>dimensions). . .</w:t>
            </w:r>
            <w:proofErr w:type="gramEnd"/>
          </w:p>
          <w:p w:rsidR="00D74E8A" w:rsidRDefault="00D74E8A" w:rsidP="00D74E8A">
            <w:pPr>
              <w:autoSpaceDE w:val="0"/>
              <w:autoSpaceDN w:val="0"/>
              <w:adjustRightInd w:val="0"/>
              <w:spacing w:line="360" w:lineRule="auto"/>
              <w:ind w:firstLine="0"/>
            </w:pPr>
          </w:p>
          <w:p w:rsidR="00D74E8A" w:rsidRDefault="00D74E8A" w:rsidP="00D74E8A">
            <w:pPr>
              <w:autoSpaceDE w:val="0"/>
              <w:autoSpaceDN w:val="0"/>
              <w:adjustRightInd w:val="0"/>
              <w:spacing w:line="360" w:lineRule="auto"/>
              <w:ind w:firstLine="0"/>
            </w:pPr>
            <w:r>
              <w:t xml:space="preserve">Doc2Vec Vectorization (200 </w:t>
            </w:r>
            <w:proofErr w:type="gramStart"/>
            <w:r>
              <w:t>dimensions). . .</w:t>
            </w:r>
            <w:proofErr w:type="gramEnd"/>
          </w:p>
          <w:p w:rsidR="00D74E8A" w:rsidRDefault="00D74E8A" w:rsidP="00D74E8A">
            <w:pPr>
              <w:autoSpaceDE w:val="0"/>
              <w:autoSpaceDN w:val="0"/>
              <w:adjustRightInd w:val="0"/>
              <w:spacing w:line="360" w:lineRule="auto"/>
              <w:ind w:firstLine="0"/>
            </w:pPr>
          </w:p>
          <w:p w:rsidR="00D74E8A" w:rsidRDefault="00D74E8A" w:rsidP="00D74E8A">
            <w:pPr>
              <w:autoSpaceDE w:val="0"/>
              <w:autoSpaceDN w:val="0"/>
              <w:adjustRightInd w:val="0"/>
              <w:spacing w:line="360" w:lineRule="auto"/>
              <w:ind w:firstLine="0"/>
            </w:pPr>
            <w:r>
              <w:t>------------------------------------------------------------------------</w:t>
            </w:r>
          </w:p>
          <w:p w:rsidR="00D74E8A" w:rsidRDefault="00D74E8A" w:rsidP="00D74E8A">
            <w:pPr>
              <w:autoSpaceDE w:val="0"/>
              <w:autoSpaceDN w:val="0"/>
              <w:adjustRightInd w:val="0"/>
              <w:spacing w:line="360" w:lineRule="auto"/>
              <w:ind w:firstLine="0"/>
            </w:pPr>
          </w:p>
          <w:p w:rsidR="00D74E8A" w:rsidRDefault="00D74E8A" w:rsidP="00D74E8A">
            <w:pPr>
              <w:autoSpaceDE w:val="0"/>
              <w:autoSpaceDN w:val="0"/>
              <w:adjustRightInd w:val="0"/>
              <w:spacing w:line="360" w:lineRule="auto"/>
              <w:ind w:firstLine="0"/>
            </w:pPr>
            <w:r>
              <w:t>TF-IDF/Random forest F1 classification performance in test set: 0.957</w:t>
            </w:r>
          </w:p>
          <w:p w:rsidR="00D74E8A" w:rsidRDefault="00D74E8A" w:rsidP="00D74E8A">
            <w:pPr>
              <w:autoSpaceDE w:val="0"/>
              <w:autoSpaceDN w:val="0"/>
              <w:adjustRightInd w:val="0"/>
              <w:spacing w:line="360" w:lineRule="auto"/>
              <w:ind w:firstLine="0"/>
            </w:pPr>
          </w:p>
          <w:p w:rsidR="00D74E8A" w:rsidRDefault="00D74E8A" w:rsidP="00D74E8A">
            <w:pPr>
              <w:autoSpaceDE w:val="0"/>
              <w:autoSpaceDN w:val="0"/>
              <w:adjustRightInd w:val="0"/>
              <w:spacing w:line="360" w:lineRule="auto"/>
              <w:ind w:firstLine="0"/>
            </w:pPr>
            <w:r>
              <w:t>Count/Random forest F1 classification performance in test set: 0.969</w:t>
            </w:r>
          </w:p>
          <w:p w:rsidR="00D74E8A" w:rsidRDefault="00D74E8A" w:rsidP="00D74E8A">
            <w:pPr>
              <w:autoSpaceDE w:val="0"/>
              <w:autoSpaceDN w:val="0"/>
              <w:adjustRightInd w:val="0"/>
              <w:spacing w:line="360" w:lineRule="auto"/>
              <w:ind w:firstLine="0"/>
            </w:pPr>
          </w:p>
          <w:p w:rsidR="00D74E8A" w:rsidRDefault="00D74E8A" w:rsidP="00D74E8A">
            <w:pPr>
              <w:autoSpaceDE w:val="0"/>
              <w:autoSpaceDN w:val="0"/>
              <w:adjustRightInd w:val="0"/>
              <w:spacing w:line="360" w:lineRule="auto"/>
              <w:ind w:firstLine="0"/>
            </w:pPr>
            <w:r>
              <w:t>Doc2Vec_50/Random forest F1 classification performance in test set: 0.956</w:t>
            </w:r>
          </w:p>
          <w:p w:rsidR="00D74E8A" w:rsidRDefault="00D74E8A" w:rsidP="00D74E8A">
            <w:pPr>
              <w:autoSpaceDE w:val="0"/>
              <w:autoSpaceDN w:val="0"/>
              <w:adjustRightInd w:val="0"/>
              <w:spacing w:line="360" w:lineRule="auto"/>
              <w:ind w:firstLine="0"/>
            </w:pPr>
          </w:p>
          <w:p w:rsidR="00D74E8A" w:rsidRDefault="00D74E8A" w:rsidP="00D74E8A">
            <w:pPr>
              <w:autoSpaceDE w:val="0"/>
              <w:autoSpaceDN w:val="0"/>
              <w:adjustRightInd w:val="0"/>
              <w:spacing w:line="360" w:lineRule="auto"/>
              <w:ind w:firstLine="0"/>
            </w:pPr>
            <w:r>
              <w:t>Doc2Vec_100/Random forest F1 classification performance in test set: 0.956</w:t>
            </w:r>
          </w:p>
          <w:p w:rsidR="00D74E8A" w:rsidRDefault="00D74E8A" w:rsidP="00D74E8A">
            <w:pPr>
              <w:autoSpaceDE w:val="0"/>
              <w:autoSpaceDN w:val="0"/>
              <w:adjustRightInd w:val="0"/>
              <w:spacing w:line="360" w:lineRule="auto"/>
              <w:ind w:firstLine="0"/>
            </w:pPr>
          </w:p>
          <w:p w:rsidR="00D74E8A" w:rsidRDefault="00D74E8A" w:rsidP="00D74E8A">
            <w:pPr>
              <w:autoSpaceDE w:val="0"/>
              <w:autoSpaceDN w:val="0"/>
              <w:adjustRightInd w:val="0"/>
              <w:spacing w:line="360" w:lineRule="auto"/>
              <w:ind w:firstLine="0"/>
            </w:pPr>
            <w:r>
              <w:t>Doc2Vec_200/Random forest F1 classification performance in test set: 0.931</w:t>
            </w:r>
          </w:p>
          <w:p w:rsidR="00D74E8A" w:rsidRDefault="00D74E8A" w:rsidP="00D74E8A">
            <w:pPr>
              <w:autoSpaceDE w:val="0"/>
              <w:autoSpaceDN w:val="0"/>
              <w:adjustRightInd w:val="0"/>
              <w:spacing w:line="360" w:lineRule="auto"/>
              <w:ind w:firstLine="0"/>
            </w:pPr>
          </w:p>
          <w:p w:rsidR="00D74E8A" w:rsidRDefault="00D74E8A" w:rsidP="00D74E8A">
            <w:pPr>
              <w:autoSpaceDE w:val="0"/>
              <w:autoSpaceDN w:val="0"/>
              <w:adjustRightInd w:val="0"/>
              <w:spacing w:line="360" w:lineRule="auto"/>
              <w:ind w:firstLine="0"/>
            </w:pPr>
            <w:r>
              <w:t>------------------------------------------------------------------------</w:t>
            </w:r>
          </w:p>
          <w:p w:rsidR="00D74E8A" w:rsidRDefault="00D74E8A" w:rsidP="00D74E8A">
            <w:pPr>
              <w:autoSpaceDE w:val="0"/>
              <w:autoSpaceDN w:val="0"/>
              <w:adjustRightInd w:val="0"/>
              <w:spacing w:line="360" w:lineRule="auto"/>
              <w:ind w:firstLine="0"/>
            </w:pPr>
            <w:r>
              <w:t xml:space="preserve">                                          F1 classification performance in test set with manual labeling</w:t>
            </w:r>
          </w:p>
          <w:p w:rsidR="00D74E8A" w:rsidRDefault="00D74E8A" w:rsidP="00D74E8A">
            <w:pPr>
              <w:autoSpaceDE w:val="0"/>
              <w:autoSpaceDN w:val="0"/>
              <w:adjustRightInd w:val="0"/>
              <w:spacing w:line="360" w:lineRule="auto"/>
              <w:ind w:firstLine="0"/>
            </w:pPr>
            <w:r>
              <w:t xml:space="preserve">Algorithm                                                                                              </w:t>
            </w:r>
          </w:p>
          <w:p w:rsidR="00D74E8A" w:rsidRDefault="00D74E8A" w:rsidP="00D74E8A">
            <w:pPr>
              <w:autoSpaceDE w:val="0"/>
              <w:autoSpaceDN w:val="0"/>
              <w:adjustRightInd w:val="0"/>
              <w:spacing w:line="360" w:lineRule="auto"/>
              <w:ind w:firstLine="0"/>
            </w:pPr>
            <w:proofErr w:type="spellStart"/>
            <w:r>
              <w:t>CountVec</w:t>
            </w:r>
            <w:proofErr w:type="spellEnd"/>
            <w:r>
              <w:t xml:space="preserve">/Random forest classification                                                 0.969            </w:t>
            </w:r>
          </w:p>
          <w:p w:rsidR="00D74E8A" w:rsidRDefault="00D74E8A" w:rsidP="00D74E8A">
            <w:pPr>
              <w:autoSpaceDE w:val="0"/>
              <w:autoSpaceDN w:val="0"/>
              <w:adjustRightInd w:val="0"/>
              <w:spacing w:line="360" w:lineRule="auto"/>
              <w:ind w:firstLine="0"/>
            </w:pPr>
            <w:r>
              <w:t xml:space="preserve">TF-IDF/Random forest classification                                                   0.957            </w:t>
            </w:r>
          </w:p>
          <w:p w:rsidR="00D74E8A" w:rsidRDefault="00D74E8A" w:rsidP="00D74E8A">
            <w:pPr>
              <w:autoSpaceDE w:val="0"/>
              <w:autoSpaceDN w:val="0"/>
              <w:adjustRightInd w:val="0"/>
              <w:spacing w:line="360" w:lineRule="auto"/>
              <w:ind w:firstLine="0"/>
            </w:pPr>
            <w:r>
              <w:t xml:space="preserve">Doc2Vec_50/Random forest classification                                               0.956            </w:t>
            </w:r>
          </w:p>
          <w:p w:rsidR="00D74E8A" w:rsidRDefault="00D74E8A" w:rsidP="00D74E8A">
            <w:pPr>
              <w:autoSpaceDE w:val="0"/>
              <w:autoSpaceDN w:val="0"/>
              <w:adjustRightInd w:val="0"/>
              <w:spacing w:line="360" w:lineRule="auto"/>
              <w:ind w:firstLine="0"/>
            </w:pPr>
            <w:r>
              <w:t xml:space="preserve">Doc2Vec_100/Random forest classification                                              0.956            </w:t>
            </w:r>
          </w:p>
          <w:p w:rsidR="00D74E8A" w:rsidRDefault="00D74E8A" w:rsidP="00D74E8A">
            <w:pPr>
              <w:autoSpaceDE w:val="0"/>
              <w:autoSpaceDN w:val="0"/>
              <w:adjustRightInd w:val="0"/>
              <w:spacing w:line="360" w:lineRule="auto"/>
              <w:ind w:firstLine="0"/>
            </w:pPr>
            <w:r>
              <w:t xml:space="preserve">Doc2Vec_200/Random forest classification                                              0.931      </w:t>
            </w:r>
          </w:p>
        </w:tc>
      </w:tr>
    </w:tbl>
    <w:p w:rsidR="00114C1C" w:rsidRDefault="00114C1C" w:rsidP="00D74E8A">
      <w:pPr>
        <w:autoSpaceDE w:val="0"/>
        <w:autoSpaceDN w:val="0"/>
        <w:adjustRightInd w:val="0"/>
        <w:spacing w:line="360" w:lineRule="auto"/>
        <w:ind w:firstLine="0"/>
      </w:pPr>
    </w:p>
    <w:p w:rsidR="00D74E8A" w:rsidRPr="0036465C" w:rsidRDefault="00D74E8A" w:rsidP="00D74E8A">
      <w:pPr>
        <w:autoSpaceDE w:val="0"/>
        <w:autoSpaceDN w:val="0"/>
        <w:adjustRightInd w:val="0"/>
        <w:spacing w:line="360" w:lineRule="auto"/>
        <w:ind w:firstLine="0"/>
      </w:pPr>
      <w:r>
        <w:t xml:space="preserve">3. </w:t>
      </w:r>
      <w:r w:rsidRPr="00D74E8A">
        <w:rPr>
          <w:b/>
        </w:rPr>
        <w:t>MSDS453_A2_Part9_10_KmeansToGenerateLabels</w:t>
      </w:r>
      <w:r w:rsidRPr="00D74E8A">
        <w:t>.py</w:t>
      </w:r>
    </w:p>
    <w:tbl>
      <w:tblPr>
        <w:tblStyle w:val="TableGrid"/>
        <w:tblW w:w="0" w:type="auto"/>
        <w:tblLook w:val="04A0" w:firstRow="1" w:lastRow="0" w:firstColumn="1" w:lastColumn="0" w:noHBand="0" w:noVBand="1"/>
      </w:tblPr>
      <w:tblGrid>
        <w:gridCol w:w="9350"/>
      </w:tblGrid>
      <w:tr w:rsidR="00D74E8A" w:rsidTr="00D74E8A">
        <w:tc>
          <w:tcPr>
            <w:tcW w:w="9350" w:type="dxa"/>
          </w:tcPr>
          <w:p w:rsidR="00D74E8A" w:rsidRDefault="00D74E8A" w:rsidP="00D74E8A">
            <w:pPr>
              <w:autoSpaceDE w:val="0"/>
              <w:autoSpaceDN w:val="0"/>
              <w:adjustRightInd w:val="0"/>
              <w:spacing w:line="360" w:lineRule="auto"/>
              <w:ind w:firstLine="0"/>
            </w:pPr>
            <w:r>
              <w:t>Number of processor cores: 16</w:t>
            </w:r>
          </w:p>
          <w:p w:rsidR="00D74E8A" w:rsidRDefault="00D74E8A" w:rsidP="00D74E8A">
            <w:pPr>
              <w:autoSpaceDE w:val="0"/>
              <w:autoSpaceDN w:val="0"/>
              <w:adjustRightInd w:val="0"/>
              <w:spacing w:line="360" w:lineRule="auto"/>
              <w:ind w:firstLine="0"/>
            </w:pPr>
            <w:r>
              <w:t>TF-IDF Vectorization</w:t>
            </w:r>
          </w:p>
          <w:p w:rsidR="00D74E8A" w:rsidRDefault="00D74E8A" w:rsidP="00D74E8A">
            <w:pPr>
              <w:autoSpaceDE w:val="0"/>
              <w:autoSpaceDN w:val="0"/>
              <w:adjustRightInd w:val="0"/>
              <w:spacing w:line="360" w:lineRule="auto"/>
              <w:ind w:firstLine="0"/>
            </w:pPr>
          </w:p>
          <w:p w:rsidR="00D74E8A" w:rsidRDefault="00D74E8A" w:rsidP="00D74E8A">
            <w:pPr>
              <w:autoSpaceDE w:val="0"/>
              <w:autoSpaceDN w:val="0"/>
              <w:adjustRightInd w:val="0"/>
              <w:spacing w:line="360" w:lineRule="auto"/>
              <w:ind w:firstLine="0"/>
            </w:pPr>
            <w:r>
              <w:tab/>
            </w:r>
            <w:r>
              <w:tab/>
              <w:t>TF-IDF Vectorization. . .</w:t>
            </w:r>
          </w:p>
          <w:p w:rsidR="00D74E8A" w:rsidRDefault="00D74E8A" w:rsidP="00D74E8A">
            <w:pPr>
              <w:autoSpaceDE w:val="0"/>
              <w:autoSpaceDN w:val="0"/>
              <w:adjustRightInd w:val="0"/>
              <w:spacing w:line="360" w:lineRule="auto"/>
              <w:ind w:firstLine="0"/>
            </w:pPr>
          </w:p>
          <w:p w:rsidR="00D74E8A" w:rsidRDefault="00D74E8A" w:rsidP="00D74E8A">
            <w:pPr>
              <w:autoSpaceDE w:val="0"/>
              <w:autoSpaceDN w:val="0"/>
              <w:adjustRightInd w:val="0"/>
              <w:spacing w:line="360" w:lineRule="auto"/>
              <w:ind w:firstLine="0"/>
            </w:pPr>
            <w:r>
              <w:t>TF-IDF Vectorization K Means vectorization. . .</w:t>
            </w:r>
          </w:p>
          <w:p w:rsidR="00D74E8A" w:rsidRDefault="00D74E8A" w:rsidP="00D74E8A">
            <w:pPr>
              <w:autoSpaceDE w:val="0"/>
              <w:autoSpaceDN w:val="0"/>
              <w:adjustRightInd w:val="0"/>
              <w:spacing w:line="360" w:lineRule="auto"/>
              <w:ind w:firstLine="0"/>
            </w:pPr>
            <w:r>
              <w:lastRenderedPageBreak/>
              <w:t>(679, 195)</w:t>
            </w:r>
          </w:p>
          <w:p w:rsidR="00D74E8A" w:rsidRDefault="00D74E8A" w:rsidP="00D74E8A">
            <w:pPr>
              <w:autoSpaceDE w:val="0"/>
              <w:autoSpaceDN w:val="0"/>
              <w:adjustRightInd w:val="0"/>
              <w:spacing w:line="360" w:lineRule="auto"/>
              <w:ind w:firstLine="0"/>
            </w:pPr>
          </w:p>
          <w:p w:rsidR="00D74E8A" w:rsidRDefault="00D74E8A" w:rsidP="00D74E8A">
            <w:pPr>
              <w:autoSpaceDE w:val="0"/>
              <w:autoSpaceDN w:val="0"/>
              <w:adjustRightInd w:val="0"/>
              <w:spacing w:line="360" w:lineRule="auto"/>
              <w:ind w:firstLine="0"/>
            </w:pPr>
            <w:r>
              <w:tab/>
            </w:r>
            <w:r>
              <w:tab/>
              <w:t>Count Vectorization</w:t>
            </w:r>
          </w:p>
          <w:p w:rsidR="00D74E8A" w:rsidRDefault="00D74E8A" w:rsidP="00D74E8A">
            <w:pPr>
              <w:autoSpaceDE w:val="0"/>
              <w:autoSpaceDN w:val="0"/>
              <w:adjustRightInd w:val="0"/>
              <w:spacing w:line="360" w:lineRule="auto"/>
              <w:ind w:firstLine="0"/>
            </w:pPr>
            <w:r>
              <w:t>Count Vectorization K Means vectorization. . .</w:t>
            </w:r>
          </w:p>
          <w:p w:rsidR="00D74E8A" w:rsidRDefault="00D74E8A" w:rsidP="00D74E8A">
            <w:pPr>
              <w:autoSpaceDE w:val="0"/>
              <w:autoSpaceDN w:val="0"/>
              <w:adjustRightInd w:val="0"/>
              <w:spacing w:line="360" w:lineRule="auto"/>
              <w:ind w:firstLine="0"/>
            </w:pPr>
          </w:p>
          <w:p w:rsidR="00D74E8A" w:rsidRDefault="00D74E8A" w:rsidP="00D74E8A">
            <w:pPr>
              <w:autoSpaceDE w:val="0"/>
              <w:autoSpaceDN w:val="0"/>
              <w:adjustRightInd w:val="0"/>
              <w:spacing w:line="360" w:lineRule="auto"/>
              <w:ind w:firstLine="0"/>
            </w:pPr>
            <w:r>
              <w:tab/>
            </w:r>
            <w:r>
              <w:tab/>
              <w:t>Working on Doc2Vec vectorization, dimension 50</w:t>
            </w:r>
          </w:p>
          <w:p w:rsidR="00D74E8A" w:rsidRDefault="00D74E8A" w:rsidP="00D74E8A">
            <w:pPr>
              <w:autoSpaceDE w:val="0"/>
              <w:autoSpaceDN w:val="0"/>
              <w:adjustRightInd w:val="0"/>
              <w:spacing w:line="360" w:lineRule="auto"/>
              <w:ind w:firstLine="0"/>
            </w:pPr>
            <w:r>
              <w:t>Doc2Vec 50 Vectorization K Means vectorization. . .</w:t>
            </w:r>
          </w:p>
          <w:p w:rsidR="00D74E8A" w:rsidRDefault="00D74E8A" w:rsidP="00D74E8A">
            <w:pPr>
              <w:autoSpaceDE w:val="0"/>
              <w:autoSpaceDN w:val="0"/>
              <w:adjustRightInd w:val="0"/>
              <w:spacing w:line="360" w:lineRule="auto"/>
              <w:ind w:firstLine="0"/>
            </w:pPr>
            <w:r>
              <w:t>(679, 195)</w:t>
            </w:r>
          </w:p>
          <w:p w:rsidR="00D74E8A" w:rsidRDefault="00D74E8A" w:rsidP="00D74E8A">
            <w:pPr>
              <w:autoSpaceDE w:val="0"/>
              <w:autoSpaceDN w:val="0"/>
              <w:adjustRightInd w:val="0"/>
              <w:spacing w:line="360" w:lineRule="auto"/>
              <w:ind w:firstLine="0"/>
            </w:pPr>
            <w:r>
              <w:tab/>
            </w:r>
            <w:r>
              <w:tab/>
              <w:t>Working on Doc2Vec vectorization, dimension 100</w:t>
            </w:r>
          </w:p>
          <w:p w:rsidR="00D74E8A" w:rsidRDefault="00D74E8A" w:rsidP="00D74E8A">
            <w:pPr>
              <w:autoSpaceDE w:val="0"/>
              <w:autoSpaceDN w:val="0"/>
              <w:adjustRightInd w:val="0"/>
              <w:spacing w:line="360" w:lineRule="auto"/>
              <w:ind w:firstLine="0"/>
            </w:pPr>
            <w:r>
              <w:t>Doc2Vec 100 Vectorization K Means vectorization. . .</w:t>
            </w:r>
          </w:p>
          <w:p w:rsidR="00D74E8A" w:rsidRDefault="00D74E8A" w:rsidP="00D74E8A">
            <w:pPr>
              <w:autoSpaceDE w:val="0"/>
              <w:autoSpaceDN w:val="0"/>
              <w:adjustRightInd w:val="0"/>
              <w:spacing w:line="360" w:lineRule="auto"/>
              <w:ind w:firstLine="0"/>
            </w:pPr>
            <w:r>
              <w:t>(679, 195)</w:t>
            </w:r>
          </w:p>
          <w:p w:rsidR="00D74E8A" w:rsidRDefault="00D74E8A" w:rsidP="00D74E8A">
            <w:pPr>
              <w:autoSpaceDE w:val="0"/>
              <w:autoSpaceDN w:val="0"/>
              <w:adjustRightInd w:val="0"/>
              <w:spacing w:line="360" w:lineRule="auto"/>
              <w:ind w:firstLine="0"/>
            </w:pPr>
            <w:r>
              <w:tab/>
            </w:r>
            <w:r>
              <w:tab/>
              <w:t>Working on Doc2Vec vectorization, dimension 200</w:t>
            </w:r>
          </w:p>
          <w:p w:rsidR="00D74E8A" w:rsidRDefault="00D74E8A" w:rsidP="00D74E8A">
            <w:pPr>
              <w:autoSpaceDE w:val="0"/>
              <w:autoSpaceDN w:val="0"/>
              <w:adjustRightInd w:val="0"/>
              <w:spacing w:line="360" w:lineRule="auto"/>
              <w:ind w:firstLine="0"/>
            </w:pPr>
            <w:r>
              <w:t>Doc2Vec 200 Vectorization K Means vectorization. . .</w:t>
            </w:r>
          </w:p>
          <w:p w:rsidR="00D74E8A" w:rsidRDefault="00D74E8A" w:rsidP="00D74E8A">
            <w:pPr>
              <w:autoSpaceDE w:val="0"/>
              <w:autoSpaceDN w:val="0"/>
              <w:adjustRightInd w:val="0"/>
              <w:spacing w:line="360" w:lineRule="auto"/>
              <w:ind w:firstLine="0"/>
            </w:pPr>
            <w:r>
              <w:t>(679, 195)</w:t>
            </w:r>
          </w:p>
          <w:p w:rsidR="00D74E8A" w:rsidRDefault="00D74E8A" w:rsidP="00D74E8A">
            <w:pPr>
              <w:autoSpaceDE w:val="0"/>
              <w:autoSpaceDN w:val="0"/>
              <w:adjustRightInd w:val="0"/>
              <w:spacing w:line="360" w:lineRule="auto"/>
              <w:ind w:firstLine="0"/>
            </w:pPr>
            <w:r>
              <w:t xml:space="preserve">                                          F1 classification performance in test set with k-means labeling</w:t>
            </w:r>
          </w:p>
          <w:p w:rsidR="00D74E8A" w:rsidRDefault="00D74E8A" w:rsidP="00D74E8A">
            <w:pPr>
              <w:autoSpaceDE w:val="0"/>
              <w:autoSpaceDN w:val="0"/>
              <w:adjustRightInd w:val="0"/>
              <w:spacing w:line="360" w:lineRule="auto"/>
              <w:ind w:firstLine="0"/>
            </w:pPr>
            <w:r>
              <w:t xml:space="preserve">Algorithm                                                                                               </w:t>
            </w:r>
          </w:p>
          <w:p w:rsidR="00D74E8A" w:rsidRDefault="00D74E8A" w:rsidP="00D74E8A">
            <w:pPr>
              <w:autoSpaceDE w:val="0"/>
              <w:autoSpaceDN w:val="0"/>
              <w:adjustRightInd w:val="0"/>
              <w:spacing w:line="360" w:lineRule="auto"/>
              <w:ind w:firstLine="0"/>
            </w:pPr>
            <w:proofErr w:type="spellStart"/>
            <w:r>
              <w:t>CountVec</w:t>
            </w:r>
            <w:proofErr w:type="spellEnd"/>
            <w:r>
              <w:t xml:space="preserve">/Random forest classification                                                 1.000             </w:t>
            </w:r>
          </w:p>
          <w:p w:rsidR="00D74E8A" w:rsidRDefault="00D74E8A" w:rsidP="00D74E8A">
            <w:pPr>
              <w:autoSpaceDE w:val="0"/>
              <w:autoSpaceDN w:val="0"/>
              <w:adjustRightInd w:val="0"/>
              <w:spacing w:line="360" w:lineRule="auto"/>
              <w:ind w:firstLine="0"/>
            </w:pPr>
            <w:r>
              <w:t xml:space="preserve">Doc2Vec_50/Random forest classification                                               0.994             </w:t>
            </w:r>
          </w:p>
          <w:p w:rsidR="00D74E8A" w:rsidRDefault="00D74E8A" w:rsidP="00D74E8A">
            <w:pPr>
              <w:autoSpaceDE w:val="0"/>
              <w:autoSpaceDN w:val="0"/>
              <w:adjustRightInd w:val="0"/>
              <w:spacing w:line="360" w:lineRule="auto"/>
              <w:ind w:firstLine="0"/>
            </w:pPr>
            <w:r>
              <w:t xml:space="preserve">Doc2Vec_100/Random forest classification                                              0.994             </w:t>
            </w:r>
          </w:p>
          <w:p w:rsidR="00D74E8A" w:rsidRDefault="00D74E8A" w:rsidP="00D74E8A">
            <w:pPr>
              <w:autoSpaceDE w:val="0"/>
              <w:autoSpaceDN w:val="0"/>
              <w:adjustRightInd w:val="0"/>
              <w:spacing w:line="360" w:lineRule="auto"/>
              <w:ind w:firstLine="0"/>
            </w:pPr>
            <w:r>
              <w:t xml:space="preserve">Doc2Vec_200/Random forest classification                                              0.994             </w:t>
            </w:r>
          </w:p>
          <w:p w:rsidR="00D74E8A" w:rsidRDefault="00D74E8A" w:rsidP="00D74E8A">
            <w:pPr>
              <w:autoSpaceDE w:val="0"/>
              <w:autoSpaceDN w:val="0"/>
              <w:adjustRightInd w:val="0"/>
              <w:spacing w:line="360" w:lineRule="auto"/>
              <w:ind w:firstLine="0"/>
            </w:pPr>
            <w:r>
              <w:t xml:space="preserve">TF-IDF/Random forest classification                                                   0.949   </w:t>
            </w:r>
          </w:p>
        </w:tc>
      </w:tr>
    </w:tbl>
    <w:p w:rsidR="00D74E8A" w:rsidRPr="0036465C" w:rsidRDefault="00D74E8A" w:rsidP="00D74E8A">
      <w:pPr>
        <w:autoSpaceDE w:val="0"/>
        <w:autoSpaceDN w:val="0"/>
        <w:adjustRightInd w:val="0"/>
        <w:spacing w:line="360" w:lineRule="auto"/>
        <w:ind w:firstLine="0"/>
      </w:pPr>
    </w:p>
    <w:sectPr w:rsidR="00D74E8A" w:rsidRPr="0036465C">
      <w:head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4AC2" w:rsidRDefault="00214AC2">
      <w:pPr>
        <w:spacing w:line="240" w:lineRule="auto"/>
      </w:pPr>
      <w:r>
        <w:separator/>
      </w:r>
    </w:p>
  </w:endnote>
  <w:endnote w:type="continuationSeparator" w:id="0">
    <w:p w:rsidR="00214AC2" w:rsidRDefault="00214A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4AC2" w:rsidRDefault="00214AC2">
      <w:pPr>
        <w:spacing w:line="240" w:lineRule="auto"/>
      </w:pPr>
      <w:r>
        <w:separator/>
      </w:r>
    </w:p>
  </w:footnote>
  <w:footnote w:type="continuationSeparator" w:id="0">
    <w:p w:rsidR="00214AC2" w:rsidRDefault="00214A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79E" w:rsidRDefault="00AD279E" w:rsidP="0036465C">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AD7263C"/>
    <w:multiLevelType w:val="hybridMultilevel"/>
    <w:tmpl w:val="39780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B1B5787"/>
    <w:multiLevelType w:val="multilevel"/>
    <w:tmpl w:val="4572ABF8"/>
    <w:numStyleLink w:val="MLAOutline"/>
  </w:abstractNum>
  <w:abstractNum w:abstractNumId="20"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C4A0631"/>
    <w:multiLevelType w:val="hybridMultilevel"/>
    <w:tmpl w:val="E12E4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8"/>
  </w:num>
  <w:num w:numId="13">
    <w:abstractNumId w:val="19"/>
  </w:num>
  <w:num w:numId="14">
    <w:abstractNumId w:val="15"/>
  </w:num>
  <w:num w:numId="15">
    <w:abstractNumId w:val="21"/>
  </w:num>
  <w:num w:numId="16">
    <w:abstractNumId w:val="17"/>
  </w:num>
  <w:num w:numId="17">
    <w:abstractNumId w:val="11"/>
  </w:num>
  <w:num w:numId="18">
    <w:abstractNumId w:val="10"/>
  </w:num>
  <w:num w:numId="19">
    <w:abstractNumId w:val="16"/>
  </w:num>
  <w:num w:numId="20">
    <w:abstractNumId w:val="22"/>
  </w:num>
  <w:num w:numId="21">
    <w:abstractNumId w:val="14"/>
  </w:num>
  <w:num w:numId="22">
    <w:abstractNumId w:val="20"/>
  </w:num>
  <w:num w:numId="23">
    <w:abstractNumId w:val="1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E2D"/>
    <w:rsid w:val="000060E7"/>
    <w:rsid w:val="00027D35"/>
    <w:rsid w:val="0003219E"/>
    <w:rsid w:val="0003388C"/>
    <w:rsid w:val="0003709A"/>
    <w:rsid w:val="00040CBB"/>
    <w:rsid w:val="00046C8A"/>
    <w:rsid w:val="00061250"/>
    <w:rsid w:val="00061B17"/>
    <w:rsid w:val="00064A29"/>
    <w:rsid w:val="00064FA3"/>
    <w:rsid w:val="0006546A"/>
    <w:rsid w:val="00067EE4"/>
    <w:rsid w:val="00085AB0"/>
    <w:rsid w:val="000A2FD1"/>
    <w:rsid w:val="000B6630"/>
    <w:rsid w:val="000B78C8"/>
    <w:rsid w:val="000C2709"/>
    <w:rsid w:val="000F1698"/>
    <w:rsid w:val="0010771F"/>
    <w:rsid w:val="00114C1C"/>
    <w:rsid w:val="00124555"/>
    <w:rsid w:val="0012785E"/>
    <w:rsid w:val="00130525"/>
    <w:rsid w:val="00134E3E"/>
    <w:rsid w:val="001463B2"/>
    <w:rsid w:val="001511A2"/>
    <w:rsid w:val="00152ED9"/>
    <w:rsid w:val="001622E8"/>
    <w:rsid w:val="00176FF1"/>
    <w:rsid w:val="00186A4A"/>
    <w:rsid w:val="001A4F1B"/>
    <w:rsid w:val="001A7919"/>
    <w:rsid w:val="001C3587"/>
    <w:rsid w:val="001D3835"/>
    <w:rsid w:val="001E7632"/>
    <w:rsid w:val="001F3140"/>
    <w:rsid w:val="001F62C0"/>
    <w:rsid w:val="001F7AE7"/>
    <w:rsid w:val="00214AC2"/>
    <w:rsid w:val="00225B09"/>
    <w:rsid w:val="00245E02"/>
    <w:rsid w:val="002B043E"/>
    <w:rsid w:val="002B429A"/>
    <w:rsid w:val="002B66D1"/>
    <w:rsid w:val="002B72AE"/>
    <w:rsid w:val="002C6FB8"/>
    <w:rsid w:val="00305956"/>
    <w:rsid w:val="00316530"/>
    <w:rsid w:val="0031774E"/>
    <w:rsid w:val="0032444D"/>
    <w:rsid w:val="00352822"/>
    <w:rsid w:val="00353B66"/>
    <w:rsid w:val="003621A5"/>
    <w:rsid w:val="0036465C"/>
    <w:rsid w:val="003865C7"/>
    <w:rsid w:val="003A35EA"/>
    <w:rsid w:val="003C5B35"/>
    <w:rsid w:val="003E5D39"/>
    <w:rsid w:val="00404B2B"/>
    <w:rsid w:val="00411DE7"/>
    <w:rsid w:val="004174AE"/>
    <w:rsid w:val="004520BA"/>
    <w:rsid w:val="00455934"/>
    <w:rsid w:val="00462CE2"/>
    <w:rsid w:val="004738ED"/>
    <w:rsid w:val="004A16D9"/>
    <w:rsid w:val="004A2675"/>
    <w:rsid w:val="004A39F2"/>
    <w:rsid w:val="004A3BAF"/>
    <w:rsid w:val="004A66D9"/>
    <w:rsid w:val="004C0B3B"/>
    <w:rsid w:val="004E45E6"/>
    <w:rsid w:val="004E5425"/>
    <w:rsid w:val="004F3CF0"/>
    <w:rsid w:val="004F7139"/>
    <w:rsid w:val="00514DF4"/>
    <w:rsid w:val="005167C8"/>
    <w:rsid w:val="005209CF"/>
    <w:rsid w:val="0053588B"/>
    <w:rsid w:val="00535A5C"/>
    <w:rsid w:val="005373DC"/>
    <w:rsid w:val="0053754D"/>
    <w:rsid w:val="00537D7C"/>
    <w:rsid w:val="00546216"/>
    <w:rsid w:val="00550957"/>
    <w:rsid w:val="0055455D"/>
    <w:rsid w:val="00576009"/>
    <w:rsid w:val="00586D3E"/>
    <w:rsid w:val="005C62D5"/>
    <w:rsid w:val="005F43FE"/>
    <w:rsid w:val="005F66A9"/>
    <w:rsid w:val="00600145"/>
    <w:rsid w:val="00604F93"/>
    <w:rsid w:val="006164CC"/>
    <w:rsid w:val="0062075A"/>
    <w:rsid w:val="006313B7"/>
    <w:rsid w:val="00644D94"/>
    <w:rsid w:val="00687F1D"/>
    <w:rsid w:val="00691EC1"/>
    <w:rsid w:val="006A48EA"/>
    <w:rsid w:val="006A4E2D"/>
    <w:rsid w:val="006B4F6A"/>
    <w:rsid w:val="006C1192"/>
    <w:rsid w:val="006D6198"/>
    <w:rsid w:val="006D681F"/>
    <w:rsid w:val="007075D5"/>
    <w:rsid w:val="00707A82"/>
    <w:rsid w:val="00715F70"/>
    <w:rsid w:val="0072630D"/>
    <w:rsid w:val="007411EE"/>
    <w:rsid w:val="007501C2"/>
    <w:rsid w:val="00755C19"/>
    <w:rsid w:val="0076430C"/>
    <w:rsid w:val="007716D0"/>
    <w:rsid w:val="007722A2"/>
    <w:rsid w:val="00786125"/>
    <w:rsid w:val="00795543"/>
    <w:rsid w:val="007A453C"/>
    <w:rsid w:val="007B17E3"/>
    <w:rsid w:val="007B5925"/>
    <w:rsid w:val="007C53FB"/>
    <w:rsid w:val="007D3B8B"/>
    <w:rsid w:val="007F67ED"/>
    <w:rsid w:val="007F7100"/>
    <w:rsid w:val="00807195"/>
    <w:rsid w:val="00813CF2"/>
    <w:rsid w:val="00843A1E"/>
    <w:rsid w:val="00846362"/>
    <w:rsid w:val="00881024"/>
    <w:rsid w:val="00890835"/>
    <w:rsid w:val="00896644"/>
    <w:rsid w:val="008B014D"/>
    <w:rsid w:val="008B36EE"/>
    <w:rsid w:val="008B7D18"/>
    <w:rsid w:val="008C0408"/>
    <w:rsid w:val="008F1F97"/>
    <w:rsid w:val="008F4052"/>
    <w:rsid w:val="0090313E"/>
    <w:rsid w:val="00914386"/>
    <w:rsid w:val="00914A67"/>
    <w:rsid w:val="00916E70"/>
    <w:rsid w:val="00995397"/>
    <w:rsid w:val="009A1BB0"/>
    <w:rsid w:val="009A5CE4"/>
    <w:rsid w:val="009A6EB4"/>
    <w:rsid w:val="009C2BD4"/>
    <w:rsid w:val="009C5F7F"/>
    <w:rsid w:val="009C7D20"/>
    <w:rsid w:val="009D4EB3"/>
    <w:rsid w:val="009E4668"/>
    <w:rsid w:val="009E616C"/>
    <w:rsid w:val="009E6BD6"/>
    <w:rsid w:val="00A115AC"/>
    <w:rsid w:val="00A15331"/>
    <w:rsid w:val="00A15590"/>
    <w:rsid w:val="00A24B89"/>
    <w:rsid w:val="00A30DD7"/>
    <w:rsid w:val="00A552A4"/>
    <w:rsid w:val="00AA36BD"/>
    <w:rsid w:val="00AA63C8"/>
    <w:rsid w:val="00AB33E3"/>
    <w:rsid w:val="00AC4289"/>
    <w:rsid w:val="00AD0135"/>
    <w:rsid w:val="00AD279E"/>
    <w:rsid w:val="00AD54A0"/>
    <w:rsid w:val="00AE4EA7"/>
    <w:rsid w:val="00B123D0"/>
    <w:rsid w:val="00B13D1B"/>
    <w:rsid w:val="00B36901"/>
    <w:rsid w:val="00B40E3A"/>
    <w:rsid w:val="00B507D1"/>
    <w:rsid w:val="00B53C3F"/>
    <w:rsid w:val="00B565ED"/>
    <w:rsid w:val="00B63883"/>
    <w:rsid w:val="00B761CC"/>
    <w:rsid w:val="00B81564"/>
    <w:rsid w:val="00B818DF"/>
    <w:rsid w:val="00B82276"/>
    <w:rsid w:val="00B83285"/>
    <w:rsid w:val="00B84E3F"/>
    <w:rsid w:val="00BA185C"/>
    <w:rsid w:val="00BE21BB"/>
    <w:rsid w:val="00BF087A"/>
    <w:rsid w:val="00BF323A"/>
    <w:rsid w:val="00BF4376"/>
    <w:rsid w:val="00BF6EA2"/>
    <w:rsid w:val="00C215B2"/>
    <w:rsid w:val="00C240D9"/>
    <w:rsid w:val="00C2634D"/>
    <w:rsid w:val="00C26A23"/>
    <w:rsid w:val="00C636B8"/>
    <w:rsid w:val="00C85183"/>
    <w:rsid w:val="00C908D9"/>
    <w:rsid w:val="00C91E4B"/>
    <w:rsid w:val="00D0022E"/>
    <w:rsid w:val="00D07CC6"/>
    <w:rsid w:val="00D2687C"/>
    <w:rsid w:val="00D52030"/>
    <w:rsid w:val="00D52117"/>
    <w:rsid w:val="00D7390E"/>
    <w:rsid w:val="00D74E8A"/>
    <w:rsid w:val="00DA78DE"/>
    <w:rsid w:val="00DB0D39"/>
    <w:rsid w:val="00DC0031"/>
    <w:rsid w:val="00DD38B9"/>
    <w:rsid w:val="00DE71AA"/>
    <w:rsid w:val="00E02A5B"/>
    <w:rsid w:val="00E14005"/>
    <w:rsid w:val="00E146EF"/>
    <w:rsid w:val="00E246D0"/>
    <w:rsid w:val="00E42EA4"/>
    <w:rsid w:val="00E44A8D"/>
    <w:rsid w:val="00E456EB"/>
    <w:rsid w:val="00E47B04"/>
    <w:rsid w:val="00E47C9A"/>
    <w:rsid w:val="00E543F4"/>
    <w:rsid w:val="00E614DD"/>
    <w:rsid w:val="00E84EF8"/>
    <w:rsid w:val="00EC0D8F"/>
    <w:rsid w:val="00EE105B"/>
    <w:rsid w:val="00F0404F"/>
    <w:rsid w:val="00F3120D"/>
    <w:rsid w:val="00F42148"/>
    <w:rsid w:val="00F463FF"/>
    <w:rsid w:val="00F54776"/>
    <w:rsid w:val="00F55571"/>
    <w:rsid w:val="00F57FA7"/>
    <w:rsid w:val="00F74774"/>
    <w:rsid w:val="00F74EBC"/>
    <w:rsid w:val="00F83E28"/>
    <w:rsid w:val="00F93F6E"/>
    <w:rsid w:val="00F9444C"/>
    <w:rsid w:val="00FA4F7B"/>
    <w:rsid w:val="00FA52AA"/>
    <w:rsid w:val="00FB46D0"/>
    <w:rsid w:val="00FB64EB"/>
    <w:rsid w:val="00FC3479"/>
    <w:rsid w:val="00FC568B"/>
    <w:rsid w:val="00FE0405"/>
    <w:rsid w:val="00FE6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7A913"/>
  <w15:chartTrackingRefBased/>
  <w15:docId w15:val="{ABA28C9D-E50F-430D-A2BE-50241055F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Hyperlink">
    <w:name w:val="Hyperlink"/>
    <w:basedOn w:val="DefaultParagraphFont"/>
    <w:uiPriority w:val="99"/>
    <w:unhideWhenUsed/>
    <w:rsid w:val="0036465C"/>
    <w:rPr>
      <w:color w:val="5F5F5F" w:themeColor="hyperlink"/>
      <w:u w:val="single"/>
    </w:rPr>
  </w:style>
  <w:style w:type="character" w:styleId="Strong">
    <w:name w:val="Strong"/>
    <w:basedOn w:val="DefaultParagraphFont"/>
    <w:uiPriority w:val="22"/>
    <w:qFormat/>
    <w:rsid w:val="002C6FB8"/>
    <w:rPr>
      <w:b/>
      <w:bCs/>
    </w:rPr>
  </w:style>
  <w:style w:type="character" w:styleId="UnresolvedMention">
    <w:name w:val="Unresolved Mention"/>
    <w:basedOn w:val="DefaultParagraphFont"/>
    <w:uiPriority w:val="99"/>
    <w:semiHidden/>
    <w:unhideWhenUsed/>
    <w:rsid w:val="00C2634D"/>
    <w:rPr>
      <w:color w:val="808080"/>
      <w:shd w:val="clear" w:color="auto" w:fill="E6E6E6"/>
    </w:rPr>
  </w:style>
  <w:style w:type="paragraph" w:styleId="ListParagraph">
    <w:name w:val="List Paragraph"/>
    <w:basedOn w:val="Normal"/>
    <w:uiPriority w:val="34"/>
    <w:unhideWhenUsed/>
    <w:qFormat/>
    <w:rsid w:val="001F7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verizonconnect.com/resources/article/are-self-driving-cars-saf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urbed.com/transportation/2018/3/23/17153200/delete-uber-cities" TargetMode="External"/><Relationship Id="rId2" Type="http://schemas.openxmlformats.org/officeDocument/2006/relationships/numbering" Target="numbering.xml"/><Relationship Id="rId16" Type="http://schemas.openxmlformats.org/officeDocument/2006/relationships/hyperlink" Target="https://www.rand.org/pubs/research_reports/RR1478.html"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hsa.org/issues/autonomous-vehicle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urbed.com/2016/9/21/12991696/driverless-cars-safety-pros-c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zana.Beyenne\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0913474899949E2A7DA281684C210B4"/>
        <w:category>
          <w:name w:val="General"/>
          <w:gallery w:val="placeholder"/>
        </w:category>
        <w:types>
          <w:type w:val="bbPlcHdr"/>
        </w:types>
        <w:behaviors>
          <w:behavior w:val="content"/>
        </w:behaviors>
        <w:guid w:val="{28DD4E7C-E164-4D86-923C-578AA15A726D}"/>
      </w:docPartPr>
      <w:docPartBody>
        <w:p w:rsidR="00ED7E23" w:rsidRDefault="00ED7E23">
          <w:pPr>
            <w:pStyle w:val="30913474899949E2A7DA281684C210B4"/>
          </w:pPr>
          <w:r>
            <w:t>Works Cited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E23"/>
    <w:rsid w:val="00422C38"/>
    <w:rsid w:val="00A8477F"/>
    <w:rsid w:val="00D50986"/>
    <w:rsid w:val="00ED7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E51CB3EC8A470AA648BAE5FB0CC9CC">
    <w:name w:val="2AE51CB3EC8A470AA648BAE5FB0CC9CC"/>
  </w:style>
  <w:style w:type="paragraph" w:customStyle="1" w:styleId="F0CF18A316F64E189BF35C313A3D6EE1">
    <w:name w:val="F0CF18A316F64E189BF35C313A3D6EE1"/>
  </w:style>
  <w:style w:type="paragraph" w:customStyle="1" w:styleId="44B57D43788148D3AC9FCA276173F29C">
    <w:name w:val="44B57D43788148D3AC9FCA276173F29C"/>
  </w:style>
  <w:style w:type="paragraph" w:customStyle="1" w:styleId="53AFC7B172834A10BF4EABB1B72BED3A">
    <w:name w:val="53AFC7B172834A10BF4EABB1B72BED3A"/>
  </w:style>
  <w:style w:type="paragraph" w:customStyle="1" w:styleId="57E6B4689E1A458A90407C1C4F096843">
    <w:name w:val="57E6B4689E1A458A90407C1C4F096843"/>
  </w:style>
  <w:style w:type="paragraph" w:customStyle="1" w:styleId="712D8CEED280476C9F9E30221D73C0B6">
    <w:name w:val="712D8CEED280476C9F9E30221D73C0B6"/>
  </w:style>
  <w:style w:type="character" w:styleId="Emphasis">
    <w:name w:val="Emphasis"/>
    <w:basedOn w:val="DefaultParagraphFont"/>
    <w:uiPriority w:val="8"/>
    <w:qFormat/>
    <w:rPr>
      <w:i/>
      <w:iCs/>
    </w:rPr>
  </w:style>
  <w:style w:type="paragraph" w:customStyle="1" w:styleId="129E0D14042E4E0BBBB311072A139AD5">
    <w:name w:val="129E0D14042E4E0BBBB311072A139AD5"/>
  </w:style>
  <w:style w:type="paragraph" w:customStyle="1" w:styleId="9F9E2E0BBDC94A2C986F2D54E0983DB0">
    <w:name w:val="9F9E2E0BBDC94A2C986F2D54E0983DB0"/>
  </w:style>
  <w:style w:type="paragraph" w:customStyle="1" w:styleId="41242A29FB484AAFA29A4276E0610493">
    <w:name w:val="41242A29FB484AAFA29A4276E0610493"/>
  </w:style>
  <w:style w:type="paragraph" w:customStyle="1" w:styleId="4497BF049BCD454AA056BCBCE757EA03">
    <w:name w:val="4497BF049BCD454AA056BCBCE757EA03"/>
  </w:style>
  <w:style w:type="paragraph" w:customStyle="1" w:styleId="46EFDAEBA1534E20ACB889F8CC219D57">
    <w:name w:val="46EFDAEBA1534E20ACB889F8CC219D57"/>
  </w:style>
  <w:style w:type="paragraph" w:customStyle="1" w:styleId="F9EF887C32914ED4AA1E333D330BDE59">
    <w:name w:val="F9EF887C32914ED4AA1E333D330BDE59"/>
  </w:style>
  <w:style w:type="paragraph" w:customStyle="1" w:styleId="2A27DB0F105345F78D2C00C4F301959A">
    <w:name w:val="2A27DB0F105345F78D2C00C4F301959A"/>
  </w:style>
  <w:style w:type="paragraph" w:customStyle="1" w:styleId="A1090F29862245A193534D4C1A8381FE">
    <w:name w:val="A1090F29862245A193534D4C1A8381FE"/>
  </w:style>
  <w:style w:type="paragraph" w:customStyle="1" w:styleId="3533E76B705A465D9FE2F6F7C9C54516">
    <w:name w:val="3533E76B705A465D9FE2F6F7C9C54516"/>
  </w:style>
  <w:style w:type="paragraph" w:customStyle="1" w:styleId="22ED42C58BAC488E88526F57FF3CC41C">
    <w:name w:val="22ED42C58BAC488E88526F57FF3CC41C"/>
  </w:style>
  <w:style w:type="paragraph" w:customStyle="1" w:styleId="340DC307A5DD4775B20ED786085AB053">
    <w:name w:val="340DC307A5DD4775B20ED786085AB053"/>
  </w:style>
  <w:style w:type="paragraph" w:customStyle="1" w:styleId="FCA6F38ABE634D7EA09125AC90BF264D">
    <w:name w:val="FCA6F38ABE634D7EA09125AC90BF264D"/>
  </w:style>
  <w:style w:type="paragraph" w:customStyle="1" w:styleId="76FCADFB8F52499A9AB97A4CFCB9D0E2">
    <w:name w:val="76FCADFB8F52499A9AB97A4CFCB9D0E2"/>
  </w:style>
  <w:style w:type="paragraph" w:customStyle="1" w:styleId="BAD1A3E3E6C142BC9D157C8B99A1F8D4">
    <w:name w:val="BAD1A3E3E6C142BC9D157C8B99A1F8D4"/>
  </w:style>
  <w:style w:type="paragraph" w:customStyle="1" w:styleId="E7FB5CA554454F4895C0B629A1D6459B">
    <w:name w:val="E7FB5CA554454F4895C0B629A1D6459B"/>
  </w:style>
  <w:style w:type="paragraph" w:customStyle="1" w:styleId="2353A16BA15442ADA5E17E6060467051">
    <w:name w:val="2353A16BA15442ADA5E17E6060467051"/>
  </w:style>
  <w:style w:type="paragraph" w:customStyle="1" w:styleId="44D44173B05447C0A290D70ED0099B90">
    <w:name w:val="44D44173B05447C0A290D70ED0099B90"/>
  </w:style>
  <w:style w:type="paragraph" w:customStyle="1" w:styleId="4F3B35F84757484B95C4100C2BC87427">
    <w:name w:val="4F3B35F84757484B95C4100C2BC87427"/>
  </w:style>
  <w:style w:type="paragraph" w:customStyle="1" w:styleId="50495FD630474C38AD201F588BE0CC6C">
    <w:name w:val="50495FD630474C38AD201F588BE0CC6C"/>
  </w:style>
  <w:style w:type="paragraph" w:customStyle="1" w:styleId="3BE592A471C74FF8B885A26FE8EF87FC">
    <w:name w:val="3BE592A471C74FF8B885A26FE8EF87FC"/>
  </w:style>
  <w:style w:type="paragraph" w:customStyle="1" w:styleId="4AD32083F2144847BEDF0A53EDE6E2BF">
    <w:name w:val="4AD32083F2144847BEDF0A53EDE6E2BF"/>
  </w:style>
  <w:style w:type="paragraph" w:customStyle="1" w:styleId="EA14D8D7784B4F308609E687454D48EA">
    <w:name w:val="EA14D8D7784B4F308609E687454D48EA"/>
  </w:style>
  <w:style w:type="paragraph" w:customStyle="1" w:styleId="C9216B19A5A040C29EF9ED232CF925A2">
    <w:name w:val="C9216B19A5A040C29EF9ED232CF925A2"/>
  </w:style>
  <w:style w:type="paragraph" w:customStyle="1" w:styleId="0E067A9012304C928F72A515E2815715">
    <w:name w:val="0E067A9012304C928F72A515E2815715"/>
  </w:style>
  <w:style w:type="paragraph" w:customStyle="1" w:styleId="30913474899949E2A7DA281684C210B4">
    <w:name w:val="30913474899949E2A7DA281684C210B4"/>
  </w:style>
  <w:style w:type="paragraph" w:customStyle="1" w:styleId="C9151DE2E90F4E059184CA202A1078CB">
    <w:name w:val="C9151DE2E90F4E059184CA202A1078CB"/>
  </w:style>
  <w:style w:type="paragraph" w:customStyle="1" w:styleId="13B27F10065B423CBFF459215D97E345">
    <w:name w:val="13B27F10065B423CBFF459215D97E345"/>
  </w:style>
  <w:style w:type="paragraph" w:customStyle="1" w:styleId="BE01AA4C8FE74ADB9D524115FA65AA1F">
    <w:name w:val="BE01AA4C8FE74ADB9D524115FA65AA1F"/>
  </w:style>
  <w:style w:type="paragraph" w:customStyle="1" w:styleId="4D600385E98C4E97A1D6B452C0DF2055">
    <w:name w:val="4D600385E98C4E97A1D6B452C0DF2055"/>
  </w:style>
  <w:style w:type="paragraph" w:customStyle="1" w:styleId="D4EA79E629E14A329970D7B2062ED17C">
    <w:name w:val="D4EA79E629E14A329970D7B2062ED17C"/>
  </w:style>
  <w:style w:type="paragraph" w:customStyle="1" w:styleId="E99F65E81B1C41769A4E90CB5CDF5CBA">
    <w:name w:val="E99F65E81B1C41769A4E90CB5CDF5CBA"/>
  </w:style>
  <w:style w:type="paragraph" w:customStyle="1" w:styleId="89659E7ED1444F50B49117A03BBE06E3">
    <w:name w:val="89659E7ED1444F50B49117A03BBE06E3"/>
  </w:style>
  <w:style w:type="paragraph" w:customStyle="1" w:styleId="A74CD939E3484C658B2369A5D9EEAB06">
    <w:name w:val="A74CD939E3484C658B2369A5D9EEAB06"/>
  </w:style>
  <w:style w:type="paragraph" w:customStyle="1" w:styleId="DF9CFF640FEB4E9FA886A2CDE5463007">
    <w:name w:val="DF9CFF640FEB4E9FA886A2CDE5463007"/>
  </w:style>
  <w:style w:type="paragraph" w:customStyle="1" w:styleId="CF923338B86F4A6ABDB5DF26F59F24DE">
    <w:name w:val="CF923338B86F4A6ABDB5DF26F59F24DE"/>
    <w:rsid w:val="00ED7E23"/>
  </w:style>
  <w:style w:type="paragraph" w:customStyle="1" w:styleId="925E25F3188545FD942A51547D61DD97">
    <w:name w:val="925E25F3188545FD942A51547D61DD97"/>
    <w:rsid w:val="00ED7E23"/>
  </w:style>
  <w:style w:type="paragraph" w:customStyle="1" w:styleId="E99B6E2EFECD46D4AC5C66B48E93165B">
    <w:name w:val="E99B6E2EFECD46D4AC5C66B48E93165B"/>
    <w:rsid w:val="00ED7E23"/>
  </w:style>
  <w:style w:type="paragraph" w:customStyle="1" w:styleId="8A6A1AC4300D4E4AA6E18E56E844C940">
    <w:name w:val="8A6A1AC4300D4E4AA6E18E56E844C940"/>
    <w:rsid w:val="00ED7E23"/>
  </w:style>
  <w:style w:type="paragraph" w:customStyle="1" w:styleId="3F9D4D0D5BB843D3AA760FB29492CF05">
    <w:name w:val="3F9D4D0D5BB843D3AA760FB29492CF05"/>
    <w:rsid w:val="00ED7E23"/>
  </w:style>
  <w:style w:type="paragraph" w:customStyle="1" w:styleId="930F94E8A3904977BFF6B8C0E2CB0C2F">
    <w:name w:val="930F94E8A3904977BFF6B8C0E2CB0C2F"/>
    <w:rsid w:val="00ED7E23"/>
  </w:style>
  <w:style w:type="paragraph" w:customStyle="1" w:styleId="C0EDBFFD516E438DA29E3A42BC8EA4D6">
    <w:name w:val="C0EDBFFD516E438DA29E3A42BC8EA4D6"/>
    <w:rsid w:val="00ED7E23"/>
  </w:style>
  <w:style w:type="paragraph" w:customStyle="1" w:styleId="22E6FED978CB41FAAF02F2B926A4B720">
    <w:name w:val="22E6FED978CB41FAAF02F2B926A4B720"/>
    <w:rsid w:val="00ED7E23"/>
  </w:style>
  <w:style w:type="paragraph" w:customStyle="1" w:styleId="B1289913E04D48508F73326F2E37D494">
    <w:name w:val="B1289913E04D48508F73326F2E37D494"/>
    <w:rsid w:val="00ED7E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21</TotalTime>
  <Pages>13</Pages>
  <Words>2506</Words>
  <Characters>14290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Ezana Beyenne</dc:creator>
  <cp:keywords/>
  <dc:description/>
  <cp:lastModifiedBy>Ezana Beyenne</cp:lastModifiedBy>
  <cp:revision>5</cp:revision>
  <cp:lastPrinted>2020-05-10T19:13:00Z</cp:lastPrinted>
  <dcterms:created xsi:type="dcterms:W3CDTF">2020-05-10T19:39:00Z</dcterms:created>
  <dcterms:modified xsi:type="dcterms:W3CDTF">2020-05-10T23:45:00Z</dcterms:modified>
  <cp:version/>
</cp:coreProperties>
</file>